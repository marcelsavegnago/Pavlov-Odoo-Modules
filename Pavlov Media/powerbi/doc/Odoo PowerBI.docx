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295770"/>
        <w:docPartObj>
          <w:docPartGallery w:val="Cover Pages"/>
          <w:docPartUnique/>
        </w:docPartObj>
      </w:sdtPr>
      <w:sdtEndPr/>
      <w:sdtContent>
        <w:p w14:paraId="51A7A189" w14:textId="77777777" w:rsidR="000F2A08" w:rsidRDefault="00B4153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0FDE347B" wp14:editId="5A900CC0">
                <wp:simplePos x="0" y="0"/>
                <wp:positionH relativeFrom="column">
                  <wp:posOffset>-480357</wp:posOffset>
                </wp:positionH>
                <wp:positionV relativeFrom="paragraph">
                  <wp:posOffset>0</wp:posOffset>
                </wp:positionV>
                <wp:extent cx="1371600" cy="671830"/>
                <wp:effectExtent l="0" t="0" r="0" b="0"/>
                <wp:wrapThrough wrapText="bothSides">
                  <wp:wrapPolygon edited="0">
                    <wp:start x="8100" y="0"/>
                    <wp:lineTo x="2400" y="612"/>
                    <wp:lineTo x="0" y="3675"/>
                    <wp:lineTo x="0" y="13474"/>
                    <wp:lineTo x="3000" y="19599"/>
                    <wp:lineTo x="3300" y="20824"/>
                    <wp:lineTo x="20400" y="20824"/>
                    <wp:lineTo x="21300" y="20824"/>
                    <wp:lineTo x="21300" y="18987"/>
                    <wp:lineTo x="18600" y="9800"/>
                    <wp:lineTo x="19500" y="3675"/>
                    <wp:lineTo x="16500" y="612"/>
                    <wp:lineTo x="9600" y="0"/>
                    <wp:lineTo x="8100" y="0"/>
                  </wp:wrapPolygon>
                </wp:wrapThrough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6718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346192F" wp14:editId="13410E72">
                    <wp:simplePos x="0" y="0"/>
                    <wp:positionH relativeFrom="page">
                      <wp:posOffset>433415</wp:posOffset>
                    </wp:positionH>
                    <wp:positionV relativeFrom="page">
                      <wp:posOffset>459844</wp:posOffset>
                    </wp:positionV>
                    <wp:extent cx="6902578" cy="1199478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578" cy="119947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66B5BC" id="Group 149" o:spid="_x0000_s1026" style="position:absolute;margin-left:34.15pt;margin-top:36.2pt;width:543.5pt;height:94.4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4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D3F43F" wp14:editId="7B4DDD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76FAC" w14:textId="45791064" w:rsidR="00426C53" w:rsidRDefault="00426C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03C983" w14:textId="77777777" w:rsidR="00426C53" w:rsidRDefault="003757B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6C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85690FE" w14:textId="0CDFF981" w:rsidR="00426C53" w:rsidRDefault="00426C53" w:rsidP="005C2DE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instrText xml:space="preserve"> DATE \@ "MMMM d, 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043BFC">
                                  <w:rPr>
                                    <w:noProof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January 17, 2019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D3F4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17776FAC" w14:textId="45791064" w:rsidR="00426C53" w:rsidRDefault="00426C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C03C983" w14:textId="77777777" w:rsidR="00426C53" w:rsidRDefault="003757B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6C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85690FE" w14:textId="0CDFF981" w:rsidR="00426C53" w:rsidRDefault="00426C53" w:rsidP="005C2DE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instrText xml:space="preserve"> DATE \@ "MMMM d, yyyy" </w:instrTex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BFC">
                            <w:rPr>
                              <w:noProof/>
                              <w:color w:val="595959" w:themeColor="text1" w:themeTint="A6"/>
                              <w:sz w:val="18"/>
                              <w:szCs w:val="18"/>
                            </w:rPr>
                            <w:t>January 17, 2019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3CC4BA" wp14:editId="3753FF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6C0313" w14:textId="77777777" w:rsidR="00426C53" w:rsidRDefault="00426C53">
                                <w:pPr>
                                  <w:pStyle w:val="NoSpacing"/>
                                  <w:jc w:val="right"/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  <w:t>General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FBEEA8F" w14:textId="77FFABDA" w:rsidR="00426C53" w:rsidRDefault="00426C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Description of the </w:t>
                                    </w:r>
                                    <w:proofErr w:type="spellStart"/>
                                    <w:r w:rsidR="0007363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PowerBI</w:t>
                                    </w:r>
                                    <w:proofErr w:type="spellEnd"/>
                                    <w:r w:rsidR="0007363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app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in Odoo.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53CC4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96C0313" w14:textId="77777777" w:rsidR="00426C53" w:rsidRDefault="00426C53">
                          <w:pPr>
                            <w:pStyle w:val="NoSpacing"/>
                            <w:jc w:val="right"/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  <w:t>General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FBEEA8F" w14:textId="77FFABDA" w:rsidR="00426C53" w:rsidRDefault="00426C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Description of the </w:t>
                              </w:r>
                              <w:proofErr w:type="spellStart"/>
                              <w:r w:rsidR="0007363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PowerBI</w:t>
                              </w:r>
                              <w:proofErr w:type="spellEnd"/>
                              <w:r w:rsidR="0007363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app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in Odoo.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2A0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086D2" wp14:editId="3F90E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D04509" w14:textId="0EA01BE4" w:rsidR="00426C53" w:rsidRDefault="003757B7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26C53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 xml:space="preserve">Odoo - </w:t>
                                    </w:r>
                                    <w:r w:rsidR="00073634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POWERbi</w:t>
                                    </w:r>
                                  </w:sdtContent>
                                </w:sdt>
                                <w:r w:rsidR="00426C53"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  <w:t xml:space="preserve">  </w:t>
                                </w:r>
                              </w:p>
                              <w:p w14:paraId="64F53F03" w14:textId="77777777" w:rsidR="00426C53" w:rsidRDefault="00426C5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9086D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4D04509" w14:textId="0EA01BE4" w:rsidR="00426C53" w:rsidRDefault="006E7A00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26C53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 xml:space="preserve">Odoo - </w:t>
                              </w:r>
                              <w:r w:rsidR="00073634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POWERbi</w:t>
                              </w:r>
                            </w:sdtContent>
                          </w:sdt>
                          <w:r w:rsidR="00426C53"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  <w:t xml:space="preserve">  </w:t>
                          </w:r>
                        </w:p>
                        <w:p w14:paraId="64F53F03" w14:textId="77777777" w:rsidR="00426C53" w:rsidRDefault="00426C5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ECF397" w14:textId="77777777" w:rsidR="00520D6F" w:rsidRDefault="000F2A08">
          <w:pPr>
            <w:spacing w:after="200"/>
          </w:pPr>
          <w:r>
            <w:br w:type="page"/>
          </w:r>
        </w:p>
        <w:p w14:paraId="6B49B421" w14:textId="77777777" w:rsidR="000F2A08" w:rsidRDefault="003757B7">
          <w:pPr>
            <w:spacing w:after="200"/>
          </w:pPr>
        </w:p>
      </w:sdtContent>
    </w:sdt>
    <w:p w14:paraId="059052BF" w14:textId="10C2C5B2" w:rsidR="00345293" w:rsidRDefault="00BB0703" w:rsidP="003050C2">
      <w:pPr>
        <w:pStyle w:val="Title"/>
        <w:pBdr>
          <w:bottom w:val="single" w:sz="8" w:space="4" w:color="92499E"/>
        </w:pBdr>
      </w:pPr>
      <w:r>
        <w:t xml:space="preserve">Odoo </w:t>
      </w:r>
      <w:r w:rsidR="00B127D2">
        <w:t>-</w:t>
      </w:r>
      <w:r w:rsidR="0001223A">
        <w:t xml:space="preserve"> </w:t>
      </w:r>
      <w:proofErr w:type="spellStart"/>
      <w:r w:rsidR="00073634">
        <w:t>PowerBI</w:t>
      </w:r>
      <w:proofErr w:type="spellEnd"/>
    </w:p>
    <w:p w14:paraId="76948A1E" w14:textId="77777777" w:rsidR="003D3ABB" w:rsidRDefault="00EC0006" w:rsidP="00722326">
      <w:pPr>
        <w:pStyle w:val="TOCHeading"/>
      </w:pPr>
      <w:r>
        <w:t>Table of Contents</w:t>
      </w:r>
    </w:p>
    <w:sdt>
      <w:sdtPr>
        <w:rPr>
          <w:rFonts w:ascii="Futura Std Book" w:eastAsiaTheme="minorHAnsi" w:hAnsi="Futura Std Book" w:cstheme="minorBidi"/>
          <w:bCs w:val="0"/>
          <w:color w:val="auto"/>
          <w:sz w:val="22"/>
          <w:szCs w:val="22"/>
        </w:rPr>
        <w:id w:val="97827260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6B53F3F" w14:textId="3369A2BA" w:rsidR="00722326" w:rsidRDefault="00722326" w:rsidP="003D3ABB">
          <w:pPr>
            <w:pStyle w:val="Heading1"/>
          </w:pPr>
        </w:p>
        <w:p w14:paraId="61250755" w14:textId="20ED5A03" w:rsidR="00043BFC" w:rsidRDefault="007223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506609" w:history="1">
            <w:r w:rsidR="00043BFC" w:rsidRPr="006F30EE">
              <w:rPr>
                <w:rStyle w:val="Hyperlink"/>
                <w:noProof/>
              </w:rPr>
              <w:t>Overview</w:t>
            </w:r>
            <w:r w:rsidR="00043BFC">
              <w:rPr>
                <w:noProof/>
                <w:webHidden/>
              </w:rPr>
              <w:tab/>
            </w:r>
            <w:r w:rsidR="00043BFC">
              <w:rPr>
                <w:noProof/>
                <w:webHidden/>
              </w:rPr>
              <w:fldChar w:fldCharType="begin"/>
            </w:r>
            <w:r w:rsidR="00043BFC">
              <w:rPr>
                <w:noProof/>
                <w:webHidden/>
              </w:rPr>
              <w:instrText xml:space="preserve"> PAGEREF _Toc535506609 \h </w:instrText>
            </w:r>
            <w:r w:rsidR="00043BFC">
              <w:rPr>
                <w:noProof/>
                <w:webHidden/>
              </w:rPr>
            </w:r>
            <w:r w:rsidR="00043BFC">
              <w:rPr>
                <w:noProof/>
                <w:webHidden/>
              </w:rPr>
              <w:fldChar w:fldCharType="separate"/>
            </w:r>
            <w:r w:rsidR="00043BFC">
              <w:rPr>
                <w:noProof/>
                <w:webHidden/>
              </w:rPr>
              <w:t>2</w:t>
            </w:r>
            <w:r w:rsidR="00043BFC">
              <w:rPr>
                <w:noProof/>
                <w:webHidden/>
              </w:rPr>
              <w:fldChar w:fldCharType="end"/>
            </w:r>
          </w:hyperlink>
        </w:p>
        <w:p w14:paraId="64973ECA" w14:textId="3FDD94FA" w:rsidR="00043BFC" w:rsidRDefault="00043B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506610" w:history="1">
            <w:r w:rsidRPr="006F30EE">
              <w:rPr>
                <w:rStyle w:val="Hyperlink"/>
                <w:noProof/>
              </w:rPr>
              <w:t>Administering the PowerBI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AF57" w14:textId="500F0B04" w:rsidR="00043BFC" w:rsidRDefault="00043B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5506611" w:history="1">
            <w:r w:rsidRPr="006F30EE">
              <w:rPr>
                <w:rStyle w:val="Hyperlink"/>
                <w:noProof/>
              </w:rPr>
              <w:t>User Account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5BEB" w14:textId="2330359B" w:rsidR="00043BFC" w:rsidRDefault="00043BFC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5506612" w:history="1">
            <w:r w:rsidRPr="006F30EE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32DE" w14:textId="582CEFDA" w:rsidR="00043BFC" w:rsidRDefault="00043B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35506613" w:history="1">
            <w:r w:rsidRPr="006F30EE">
              <w:rPr>
                <w:rStyle w:val="Hyperlink"/>
                <w:noProof/>
              </w:rPr>
              <w:t>Issue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680C" w14:textId="0E940F8B" w:rsidR="00722326" w:rsidRDefault="00722326" w:rsidP="0072232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737D8F" w14:textId="77777777" w:rsidR="002E1EFE" w:rsidRDefault="002E1EFE">
      <w:pPr>
        <w:spacing w:after="200"/>
      </w:pPr>
      <w:r>
        <w:br w:type="page"/>
      </w:r>
    </w:p>
    <w:p w14:paraId="2B0D54E7" w14:textId="4A285E23" w:rsidR="00394C13" w:rsidRDefault="00524132" w:rsidP="00890D8E">
      <w:pPr>
        <w:pStyle w:val="Heading1"/>
      </w:pPr>
      <w:bookmarkStart w:id="0" w:name="_Toc535506609"/>
      <w:r>
        <w:lastRenderedPageBreak/>
        <w:t>Overview</w:t>
      </w:r>
      <w:bookmarkEnd w:id="0"/>
      <w:r w:rsidR="00CA230E">
        <w:t xml:space="preserve"> </w:t>
      </w:r>
    </w:p>
    <w:p w14:paraId="52571195" w14:textId="1EB1E7EC" w:rsidR="0035298E" w:rsidRDefault="00D107A6" w:rsidP="0035298E">
      <w:r>
        <w:t xml:space="preserve">The </w:t>
      </w:r>
      <w:proofErr w:type="spellStart"/>
      <w:r w:rsidR="00073634">
        <w:t>PowerBI</w:t>
      </w:r>
      <w:proofErr w:type="spellEnd"/>
      <w:r w:rsidR="00073634">
        <w:t xml:space="preserve"> app adds an icon on the main menu page that opens the server specified in the Settings area</w:t>
      </w:r>
      <w:r>
        <w:t xml:space="preserve">.  </w:t>
      </w:r>
    </w:p>
    <w:p w14:paraId="1C6B0FA3" w14:textId="4295907D" w:rsidR="008167B8" w:rsidRDefault="00073634" w:rsidP="0035298E">
      <w:pPr>
        <w:pStyle w:val="Heading1"/>
      </w:pPr>
      <w:bookmarkStart w:id="1" w:name="_Toc535506610"/>
      <w:r>
        <w:t xml:space="preserve">Administering the </w:t>
      </w:r>
      <w:proofErr w:type="spellStart"/>
      <w:r>
        <w:t>PowerBI</w:t>
      </w:r>
      <w:proofErr w:type="spellEnd"/>
      <w:r>
        <w:t xml:space="preserve"> </w:t>
      </w:r>
      <w:r w:rsidR="00043BFC">
        <w:t>app</w:t>
      </w:r>
      <w:bookmarkEnd w:id="1"/>
    </w:p>
    <w:p w14:paraId="74A5C5BA" w14:textId="35169F61" w:rsidR="000E0B6C" w:rsidRDefault="00073634" w:rsidP="00F80F97">
      <w:r>
        <w:t xml:space="preserve">Once installed, the </w:t>
      </w:r>
      <w:proofErr w:type="spellStart"/>
      <w:r>
        <w:t>PowerBI</w:t>
      </w:r>
      <w:proofErr w:type="spellEnd"/>
      <w:r>
        <w:t xml:space="preserve"> </w:t>
      </w:r>
      <w:r w:rsidR="00043BFC">
        <w:t>app</w:t>
      </w:r>
      <w:r>
        <w:t xml:space="preserve"> is configured via the Settings app and is enabled via individual account permissions.</w:t>
      </w:r>
    </w:p>
    <w:p w14:paraId="6835F003" w14:textId="581BEF96" w:rsidR="00073634" w:rsidRDefault="00073634" w:rsidP="00073634">
      <w:pPr>
        <w:pStyle w:val="Heading2"/>
      </w:pPr>
      <w:bookmarkStart w:id="2" w:name="_Toc535506611"/>
      <w:r>
        <w:t>User Account Settings</w:t>
      </w:r>
      <w:bookmarkEnd w:id="2"/>
    </w:p>
    <w:p w14:paraId="42C32AEE" w14:textId="1C97E1E9" w:rsidR="00073634" w:rsidRDefault="00073634" w:rsidP="00F80F97">
      <w:r>
        <w:t xml:space="preserve">To give access permissions to a User, open the users via the </w:t>
      </w:r>
      <w:r w:rsidRPr="00043BFC">
        <w:rPr>
          <w:b/>
        </w:rPr>
        <w:t>Settings</w:t>
      </w:r>
      <w:r>
        <w:t xml:space="preserve"> </w:t>
      </w:r>
      <w:r w:rsidR="00043BFC">
        <w:t>a</w:t>
      </w:r>
      <w:bookmarkStart w:id="3" w:name="_GoBack"/>
      <w:bookmarkEnd w:id="3"/>
      <w:r>
        <w:t>pp:</w:t>
      </w:r>
    </w:p>
    <w:p w14:paraId="5369435C" w14:textId="5E4A0F13" w:rsidR="00073634" w:rsidRPr="00073634" w:rsidRDefault="00073634" w:rsidP="00073634">
      <w:pPr>
        <w:pStyle w:val="ListParagraph"/>
        <w:numPr>
          <w:ilvl w:val="0"/>
          <w:numId w:val="3"/>
        </w:numPr>
      </w:pPr>
      <w:r>
        <w:t xml:space="preserve">Open </w:t>
      </w:r>
      <w:r w:rsidRPr="00073634">
        <w:rPr>
          <w:b/>
        </w:rPr>
        <w:t>Settings</w:t>
      </w:r>
      <w:r>
        <w:t>/</w:t>
      </w:r>
      <w:r w:rsidRPr="00073634">
        <w:rPr>
          <w:b/>
        </w:rPr>
        <w:t>Users</w:t>
      </w:r>
    </w:p>
    <w:p w14:paraId="5A31479C" w14:textId="2A5175B3" w:rsidR="00073634" w:rsidRDefault="00073634" w:rsidP="00073634">
      <w:pPr>
        <w:ind w:left="360"/>
        <w:jc w:val="center"/>
      </w:pPr>
      <w:r>
        <w:rPr>
          <w:noProof/>
        </w:rPr>
        <w:drawing>
          <wp:inline distT="0" distB="0" distL="0" distR="0" wp14:anchorId="679C4F75" wp14:editId="7A8DBB25">
            <wp:extent cx="33528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827F" w14:textId="7D0652BF" w:rsidR="00073634" w:rsidRDefault="00073634" w:rsidP="00073634">
      <w:pPr>
        <w:pStyle w:val="ListParagraph"/>
        <w:numPr>
          <w:ilvl w:val="0"/>
          <w:numId w:val="3"/>
        </w:numPr>
      </w:pPr>
      <w:r>
        <w:t xml:space="preserve">Open the </w:t>
      </w:r>
      <w:r w:rsidRPr="00073634">
        <w:rPr>
          <w:b/>
        </w:rPr>
        <w:t>User</w:t>
      </w:r>
      <w:r>
        <w:t xml:space="preserve"> in edit mode</w:t>
      </w:r>
    </w:p>
    <w:p w14:paraId="76A15834" w14:textId="46E6E88B" w:rsidR="00073634" w:rsidRDefault="000748CC" w:rsidP="00073634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PowerBI</w:t>
      </w:r>
      <w:proofErr w:type="spellEnd"/>
      <w:r>
        <w:t xml:space="preserve"> permission area and g</w:t>
      </w:r>
      <w:r w:rsidR="00073634">
        <w:t xml:space="preserve">ive the proper permissions </w:t>
      </w:r>
      <w:r>
        <w:t>via the drop down.</w:t>
      </w:r>
    </w:p>
    <w:p w14:paraId="21728811" w14:textId="0749D674" w:rsidR="000748CC" w:rsidRDefault="000748CC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Blank</w:t>
      </w:r>
      <w:r>
        <w:t>: No access to the app and the user will not see the icon on their menu.</w:t>
      </w:r>
    </w:p>
    <w:p w14:paraId="111A739B" w14:textId="23182068" w:rsidR="00073634" w:rsidRDefault="00073634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User</w:t>
      </w:r>
      <w:r>
        <w:t>: Gives access to the app on the Odoo main menu.</w:t>
      </w:r>
    </w:p>
    <w:p w14:paraId="6D8DA553" w14:textId="63211C0E" w:rsidR="00073634" w:rsidRDefault="00073634" w:rsidP="00073634">
      <w:pPr>
        <w:pStyle w:val="ListParagraph"/>
        <w:numPr>
          <w:ilvl w:val="1"/>
          <w:numId w:val="3"/>
        </w:numPr>
      </w:pPr>
      <w:r w:rsidRPr="000748CC">
        <w:rPr>
          <w:b/>
        </w:rPr>
        <w:t>Administrator</w:t>
      </w:r>
      <w:r>
        <w:t xml:space="preserve">: Gives </w:t>
      </w:r>
      <w:r w:rsidR="000748CC">
        <w:t xml:space="preserve">the user </w:t>
      </w:r>
      <w:r>
        <w:t>access to change the URL in the Odoo Settings area</w:t>
      </w:r>
    </w:p>
    <w:p w14:paraId="74D605D8" w14:textId="7F521058" w:rsidR="00073634" w:rsidRDefault="00073634" w:rsidP="00073634">
      <w:pPr>
        <w:ind w:left="720" w:hanging="360"/>
        <w:jc w:val="center"/>
      </w:pPr>
      <w:r>
        <w:rPr>
          <w:noProof/>
        </w:rPr>
        <w:drawing>
          <wp:inline distT="0" distB="0" distL="0" distR="0" wp14:anchorId="5A617333" wp14:editId="183F220D">
            <wp:extent cx="2213610" cy="2739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E1E" w14:textId="37E31BA0" w:rsidR="00073634" w:rsidRDefault="00073634" w:rsidP="00073634">
      <w:pPr>
        <w:pStyle w:val="ListParagraph"/>
        <w:numPr>
          <w:ilvl w:val="0"/>
          <w:numId w:val="3"/>
        </w:numPr>
      </w:pPr>
      <w:r>
        <w:t xml:space="preserve">Click </w:t>
      </w:r>
      <w:r w:rsidRPr="00073634">
        <w:rPr>
          <w:b/>
        </w:rPr>
        <w:t>Save</w:t>
      </w:r>
    </w:p>
    <w:p w14:paraId="1EA7964E" w14:textId="4D523598" w:rsidR="00073634" w:rsidRDefault="00073634" w:rsidP="00073634">
      <w:pPr>
        <w:pStyle w:val="ListParagraph"/>
        <w:numPr>
          <w:ilvl w:val="0"/>
          <w:numId w:val="3"/>
        </w:numPr>
      </w:pPr>
      <w:r>
        <w:lastRenderedPageBreak/>
        <w:t>The User may need to refresh their browser but should now see the app icon on their main menu.</w:t>
      </w:r>
    </w:p>
    <w:p w14:paraId="70271342" w14:textId="3C56C7A6" w:rsidR="00073634" w:rsidRDefault="00073634" w:rsidP="00073634">
      <w:pPr>
        <w:pStyle w:val="Heading2"/>
      </w:pPr>
      <w:bookmarkStart w:id="4" w:name="_Toc535506612"/>
      <w:r>
        <w:t>Configuration</w:t>
      </w:r>
      <w:bookmarkEnd w:id="4"/>
    </w:p>
    <w:p w14:paraId="403900F1" w14:textId="72B7E9D5" w:rsidR="00073634" w:rsidRDefault="00073634" w:rsidP="00F80F97">
      <w:r>
        <w:t xml:space="preserve">You can change the URL used for the </w:t>
      </w:r>
      <w:proofErr w:type="spellStart"/>
      <w:r>
        <w:t>PowerBI</w:t>
      </w:r>
      <w:proofErr w:type="spellEnd"/>
      <w:r>
        <w:t xml:space="preserve"> app in the Odoo Settings area.</w:t>
      </w:r>
    </w:p>
    <w:p w14:paraId="2348DA23" w14:textId="776788A5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Make sure you have Administrator permissions to the </w:t>
      </w:r>
      <w:proofErr w:type="spellStart"/>
      <w:r>
        <w:t>PowerBI</w:t>
      </w:r>
      <w:proofErr w:type="spellEnd"/>
      <w:r>
        <w:t xml:space="preserve"> App</w:t>
      </w:r>
    </w:p>
    <w:p w14:paraId="1492880B" w14:textId="1EE0B2B6" w:rsidR="00073634" w:rsidRDefault="00073634" w:rsidP="00073634">
      <w:pPr>
        <w:pStyle w:val="ListParagraph"/>
        <w:numPr>
          <w:ilvl w:val="0"/>
          <w:numId w:val="4"/>
        </w:numPr>
      </w:pPr>
      <w:r>
        <w:t xml:space="preserve">Open the </w:t>
      </w:r>
      <w:r w:rsidRPr="00073634">
        <w:rPr>
          <w:b/>
        </w:rPr>
        <w:t>Settings</w:t>
      </w:r>
      <w:r>
        <w:t xml:space="preserve"> app</w:t>
      </w:r>
    </w:p>
    <w:p w14:paraId="2D34C2FD" w14:textId="17F49DAA" w:rsidR="000748CC" w:rsidRPr="000748CC" w:rsidRDefault="000748CC" w:rsidP="00073634">
      <w:pPr>
        <w:pStyle w:val="ListParagraph"/>
        <w:numPr>
          <w:ilvl w:val="0"/>
          <w:numId w:val="4"/>
        </w:numPr>
      </w:pPr>
      <w:r>
        <w:t xml:space="preserve">Go to </w:t>
      </w:r>
      <w:r w:rsidRPr="000748CC">
        <w:rPr>
          <w:b/>
        </w:rPr>
        <w:t>General Settings</w:t>
      </w:r>
    </w:p>
    <w:p w14:paraId="1E515076" w14:textId="38CC2A3E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 w:rsidRPr="000748CC">
        <w:rPr>
          <w:b/>
        </w:rPr>
        <w:t>PowerBI</w:t>
      </w:r>
      <w:proofErr w:type="spellEnd"/>
      <w:r>
        <w:t xml:space="preserve"> on the left side</w:t>
      </w:r>
    </w:p>
    <w:p w14:paraId="0EE1D71F" w14:textId="6D47F20F" w:rsidR="000748CC" w:rsidRDefault="000748CC" w:rsidP="000748CC">
      <w:pPr>
        <w:pStyle w:val="ListParagraph"/>
        <w:numPr>
          <w:ilvl w:val="0"/>
          <w:numId w:val="4"/>
        </w:numPr>
      </w:pPr>
      <w:r>
        <w:t xml:space="preserve">Enter the </w:t>
      </w:r>
      <w:proofErr w:type="spellStart"/>
      <w:r w:rsidRPr="000748CC">
        <w:rPr>
          <w:b/>
        </w:rPr>
        <w:t>PowerBI</w:t>
      </w:r>
      <w:proofErr w:type="spellEnd"/>
      <w:r w:rsidRPr="000748CC">
        <w:rPr>
          <w:b/>
        </w:rPr>
        <w:t xml:space="preserve"> Server URL</w:t>
      </w:r>
    </w:p>
    <w:p w14:paraId="42CDF8CD" w14:textId="01167944" w:rsidR="00073634" w:rsidRDefault="000748CC" w:rsidP="000748CC">
      <w:pPr>
        <w:ind w:left="360"/>
        <w:jc w:val="center"/>
      </w:pPr>
      <w:r>
        <w:rPr>
          <w:noProof/>
        </w:rPr>
        <w:drawing>
          <wp:inline distT="0" distB="0" distL="0" distR="0" wp14:anchorId="2B8DDDDC" wp14:editId="3E939EC1">
            <wp:extent cx="47625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E8FD" w14:textId="4FE545EC" w:rsidR="000748CC" w:rsidRDefault="000748CC" w:rsidP="00073634">
      <w:pPr>
        <w:pStyle w:val="ListParagraph"/>
        <w:numPr>
          <w:ilvl w:val="0"/>
          <w:numId w:val="4"/>
        </w:numPr>
      </w:pPr>
      <w:r>
        <w:t xml:space="preserve">Click </w:t>
      </w:r>
      <w:r w:rsidRPr="000748CC">
        <w:rPr>
          <w:b/>
        </w:rPr>
        <w:t>Save</w:t>
      </w:r>
    </w:p>
    <w:p w14:paraId="29B8504B" w14:textId="664F0A8F" w:rsidR="000748CC" w:rsidRDefault="000748CC" w:rsidP="00073634">
      <w:pPr>
        <w:pStyle w:val="ListParagraph"/>
        <w:numPr>
          <w:ilvl w:val="0"/>
          <w:numId w:val="4"/>
        </w:numPr>
      </w:pPr>
      <w:r>
        <w:t>Now anyone who clicks the icon on their main menu will open the URL set in settings.</w:t>
      </w:r>
    </w:p>
    <w:p w14:paraId="66FDE644" w14:textId="247D9F64" w:rsidR="008C5EA9" w:rsidRDefault="00F176D6" w:rsidP="0020387E">
      <w:pPr>
        <w:pStyle w:val="Heading1"/>
      </w:pPr>
      <w:bookmarkStart w:id="5" w:name="_Toc535506613"/>
      <w:r>
        <w:t>I</w:t>
      </w:r>
      <w:r w:rsidR="00656898">
        <w:t>ssue Handling</w:t>
      </w:r>
      <w:bookmarkEnd w:id="5"/>
    </w:p>
    <w:p w14:paraId="35779E3D" w14:textId="5ECF57CB" w:rsidR="008C5EA9" w:rsidRDefault="00656898" w:rsidP="00932E03">
      <w:r>
        <w:t>For issue</w:t>
      </w:r>
      <w:r w:rsidR="005B26A2">
        <w:t>s that may arise submit a</w:t>
      </w:r>
      <w:r>
        <w:t xml:space="preserve"> MIS ticket for the System Integration team to investigate the is</w:t>
      </w:r>
      <w:r w:rsidR="008D13C1">
        <w:t>sue; below is the link to the ticketing system.</w:t>
      </w:r>
      <w:r>
        <w:t xml:space="preserve"> </w:t>
      </w:r>
    </w:p>
    <w:p w14:paraId="58AE96CE" w14:textId="5063CA6B" w:rsidR="00E92E71" w:rsidRDefault="003757B7" w:rsidP="00932E03">
      <w:hyperlink r:id="rId18" w:anchor="LoginPagePlace:LOGOUT" w:history="1">
        <w:r w:rsidR="00E92E71" w:rsidRPr="00D91637">
          <w:rPr>
            <w:rStyle w:val="Hyperlink"/>
          </w:rPr>
          <w:t>https://cwise.shout.net/v4_6_release/services/system_io/customerportal/portal.html?company=sgt&amp;locale=en#LoginPagePlace:LOGOUT</w:t>
        </w:r>
      </w:hyperlink>
    </w:p>
    <w:p w14:paraId="3CBB2F8E" w14:textId="77777777" w:rsidR="00E92E71" w:rsidRDefault="00E92E71" w:rsidP="00932E03"/>
    <w:p w14:paraId="48FE5457" w14:textId="77777777" w:rsidR="008C5EA9" w:rsidRDefault="008C5EA9" w:rsidP="00932E03"/>
    <w:p w14:paraId="75F9EBF6" w14:textId="77777777" w:rsidR="00FB15C4" w:rsidRPr="00932E03" w:rsidRDefault="00FB15C4" w:rsidP="00932E03"/>
    <w:sectPr w:rsidR="00FB15C4" w:rsidRPr="00932E03" w:rsidSect="000F2A0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6" w:space="31" w:color="auto" w:shadow="1"/>
        <w:left w:val="single" w:sz="6" w:space="31" w:color="auto" w:shadow="1"/>
        <w:bottom w:val="single" w:sz="6" w:space="31" w:color="auto" w:shadow="1"/>
        <w:right w:val="single" w:sz="6" w:space="31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B2581" w14:textId="77777777" w:rsidR="003757B7" w:rsidRDefault="003757B7" w:rsidP="001916D3">
      <w:pPr>
        <w:spacing w:after="0" w:line="240" w:lineRule="auto"/>
      </w:pPr>
      <w:r>
        <w:separator/>
      </w:r>
    </w:p>
  </w:endnote>
  <w:endnote w:type="continuationSeparator" w:id="0">
    <w:p w14:paraId="16C6E61F" w14:textId="77777777" w:rsidR="003757B7" w:rsidRDefault="003757B7" w:rsidP="0019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Std Book">
    <w:altName w:val="Bahnschrift Light"/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Futura Md BT">
    <w:altName w:val="Segoe UI Semibold"/>
    <w:panose1 w:val="020B0802020204020204"/>
    <w:charset w:val="B1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92499E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426C53" w14:paraId="6F688906" w14:textId="77777777" w:rsidTr="003050C2">
      <w:tc>
        <w:tcPr>
          <w:tcW w:w="500" w:type="pct"/>
          <w:shd w:val="clear" w:color="auto" w:fill="92499E"/>
        </w:tcPr>
        <w:p w14:paraId="57A35F92" w14:textId="699E77AA" w:rsidR="00426C53" w:rsidRDefault="00426C53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AF5D99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</w:tcPr>
        <w:p w14:paraId="319655DB" w14:textId="31E39D7E" w:rsidR="00426C53" w:rsidRDefault="00426C53" w:rsidP="00A133A9">
          <w:pPr>
            <w:pStyle w:val="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"Title"  </w:instrText>
          </w:r>
          <w:r>
            <w:rPr>
              <w:noProof/>
            </w:rPr>
            <w:fldChar w:fldCharType="separate"/>
          </w:r>
          <w:r w:rsidR="00043BFC">
            <w:rPr>
              <w:noProof/>
            </w:rPr>
            <w:t>Odoo - PowerBI</w:t>
          </w:r>
          <w:r>
            <w:rPr>
              <w:noProof/>
            </w:rPr>
            <w:fldChar w:fldCharType="end"/>
          </w:r>
          <w:r>
            <w:t xml:space="preserve"> | </w:t>
          </w:r>
          <w:r w:rsidRPr="00F3590B">
            <w:t>Pavlov Media, Inc.</w:t>
          </w:r>
        </w:p>
      </w:tc>
    </w:tr>
  </w:tbl>
  <w:p w14:paraId="185D9C8D" w14:textId="77777777" w:rsidR="00426C53" w:rsidRDefault="00426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8" w:space="0" w:color="92499E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426C53" w14:paraId="64E764D8" w14:textId="77777777" w:rsidTr="003050C2">
      <w:tc>
        <w:tcPr>
          <w:tcW w:w="4500" w:type="pct"/>
        </w:tcPr>
        <w:p w14:paraId="1C927057" w14:textId="50C70268" w:rsidR="00426C53" w:rsidRPr="00F3590B" w:rsidRDefault="00426C53" w:rsidP="00A133A9">
          <w:pPr>
            <w:pStyle w:val="Footer"/>
            <w:jc w:val="right"/>
          </w:pPr>
          <w:r w:rsidRPr="00F3590B">
            <w:t xml:space="preserve">Pavlov Media, Inc.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"Title"  </w:instrText>
          </w:r>
          <w:r>
            <w:rPr>
              <w:noProof/>
            </w:rPr>
            <w:fldChar w:fldCharType="separate"/>
          </w:r>
          <w:r w:rsidR="00043BFC">
            <w:rPr>
              <w:noProof/>
            </w:rPr>
            <w:t>Odoo - PowerBI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shd w:val="clear" w:color="auto" w:fill="92499E"/>
        </w:tcPr>
        <w:p w14:paraId="38EC8642" w14:textId="7405ACE0" w:rsidR="00426C53" w:rsidRDefault="00426C5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AF5D99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C14AEA1" w14:textId="77777777" w:rsidR="00426C53" w:rsidRDefault="00426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C9C5" w14:textId="77777777" w:rsidR="003757B7" w:rsidRDefault="003757B7" w:rsidP="001916D3">
      <w:pPr>
        <w:spacing w:after="0" w:line="240" w:lineRule="auto"/>
      </w:pPr>
      <w:r>
        <w:separator/>
      </w:r>
    </w:p>
  </w:footnote>
  <w:footnote w:type="continuationSeparator" w:id="0">
    <w:p w14:paraId="3FEE6EC8" w14:textId="77777777" w:rsidR="003757B7" w:rsidRDefault="003757B7" w:rsidP="0019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8F44" w14:textId="77777777" w:rsidR="00426C53" w:rsidRDefault="00426C53" w:rsidP="003050C2">
    <w:pPr>
      <w:pStyle w:val="Header"/>
      <w:pBdr>
        <w:bottom w:val="single" w:sz="8" w:space="1" w:color="92499E"/>
      </w:pBdr>
    </w:pPr>
    <w:r>
      <w:rPr>
        <w:noProof/>
      </w:rPr>
      <w:drawing>
        <wp:inline distT="0" distB="0" distL="0" distR="0" wp14:anchorId="2FD62E03" wp14:editId="46AFF332">
          <wp:extent cx="915976" cy="640080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vlo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97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B6122">
      <w:t xml:space="preserve"> </w:t>
    </w:r>
    <w:r>
      <w:tab/>
    </w:r>
    <w:r w:rsidRPr="00BB6122">
      <w:t>Company Confidential</w:t>
    </w:r>
    <w:r>
      <w:t>—</w:t>
    </w:r>
    <w:r w:rsidRPr="00F3590B">
      <w:t xml:space="preserve"> </w:t>
    </w:r>
    <w:r>
      <w:t>For Internal Use Only</w:t>
    </w:r>
    <w:r>
      <w:tab/>
    </w:r>
    <w:r w:rsidRPr="00BB6122">
      <w:t>Training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92885" w14:textId="77777777" w:rsidR="00426C53" w:rsidRPr="00BB6122" w:rsidRDefault="00426C53" w:rsidP="003050C2">
    <w:pPr>
      <w:pStyle w:val="Header"/>
      <w:pBdr>
        <w:bottom w:val="single" w:sz="8" w:space="1" w:color="92499E"/>
      </w:pBdr>
    </w:pPr>
    <w:r w:rsidRPr="00BB6122">
      <w:t>Training Document</w:t>
    </w:r>
    <w:r w:rsidRPr="00BB6122">
      <w:tab/>
      <w:t>Company Confidential</w:t>
    </w:r>
    <w:r>
      <w:t>—For Internal Use Only</w:t>
    </w:r>
    <w:r w:rsidRPr="00BB6122">
      <w:tab/>
    </w:r>
    <w:r w:rsidRPr="00BB6122">
      <w:rPr>
        <w:noProof/>
      </w:rPr>
      <w:drawing>
        <wp:inline distT="0" distB="0" distL="0" distR="0" wp14:anchorId="6711914A" wp14:editId="27FFB2B4">
          <wp:extent cx="915976" cy="64008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vlov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597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932"/>
    <w:multiLevelType w:val="hybridMultilevel"/>
    <w:tmpl w:val="2D4E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C35"/>
    <w:multiLevelType w:val="hybridMultilevel"/>
    <w:tmpl w:val="4B16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D0805"/>
    <w:multiLevelType w:val="hybridMultilevel"/>
    <w:tmpl w:val="251C2F38"/>
    <w:lvl w:ilvl="0" w:tplc="D94245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594D"/>
    <w:multiLevelType w:val="hybridMultilevel"/>
    <w:tmpl w:val="7584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B3"/>
    <w:rsid w:val="00000C36"/>
    <w:rsid w:val="000011FD"/>
    <w:rsid w:val="0000141D"/>
    <w:rsid w:val="000014CB"/>
    <w:rsid w:val="000041F8"/>
    <w:rsid w:val="00007B96"/>
    <w:rsid w:val="00007E11"/>
    <w:rsid w:val="00011D96"/>
    <w:rsid w:val="0001223A"/>
    <w:rsid w:val="00020E5D"/>
    <w:rsid w:val="000227F2"/>
    <w:rsid w:val="000242CE"/>
    <w:rsid w:val="0002517D"/>
    <w:rsid w:val="0003334C"/>
    <w:rsid w:val="000335B7"/>
    <w:rsid w:val="00033912"/>
    <w:rsid w:val="000352E6"/>
    <w:rsid w:val="00036C5F"/>
    <w:rsid w:val="00041F08"/>
    <w:rsid w:val="00043BFC"/>
    <w:rsid w:val="0004412A"/>
    <w:rsid w:val="00045B61"/>
    <w:rsid w:val="0004650D"/>
    <w:rsid w:val="000503BF"/>
    <w:rsid w:val="00050500"/>
    <w:rsid w:val="00052985"/>
    <w:rsid w:val="00053F17"/>
    <w:rsid w:val="00054105"/>
    <w:rsid w:val="00054704"/>
    <w:rsid w:val="00054DCF"/>
    <w:rsid w:val="0005580E"/>
    <w:rsid w:val="00057E12"/>
    <w:rsid w:val="00063F62"/>
    <w:rsid w:val="00065FF8"/>
    <w:rsid w:val="000713F6"/>
    <w:rsid w:val="00073634"/>
    <w:rsid w:val="00073B93"/>
    <w:rsid w:val="000748CC"/>
    <w:rsid w:val="00075D59"/>
    <w:rsid w:val="000801DD"/>
    <w:rsid w:val="000815EC"/>
    <w:rsid w:val="00083E15"/>
    <w:rsid w:val="00084F31"/>
    <w:rsid w:val="0008607D"/>
    <w:rsid w:val="000866E7"/>
    <w:rsid w:val="00091730"/>
    <w:rsid w:val="00095E2D"/>
    <w:rsid w:val="00096F3A"/>
    <w:rsid w:val="0009706A"/>
    <w:rsid w:val="00097689"/>
    <w:rsid w:val="00097D67"/>
    <w:rsid w:val="000A398A"/>
    <w:rsid w:val="000A407F"/>
    <w:rsid w:val="000A4414"/>
    <w:rsid w:val="000A5156"/>
    <w:rsid w:val="000B24D9"/>
    <w:rsid w:val="000B2831"/>
    <w:rsid w:val="000B293F"/>
    <w:rsid w:val="000C2676"/>
    <w:rsid w:val="000C3B49"/>
    <w:rsid w:val="000C436A"/>
    <w:rsid w:val="000C57F6"/>
    <w:rsid w:val="000C6697"/>
    <w:rsid w:val="000D1F2F"/>
    <w:rsid w:val="000D50C3"/>
    <w:rsid w:val="000E0B6C"/>
    <w:rsid w:val="000E0BD6"/>
    <w:rsid w:val="000E1E8C"/>
    <w:rsid w:val="000E4006"/>
    <w:rsid w:val="000E7121"/>
    <w:rsid w:val="000E7B41"/>
    <w:rsid w:val="000F0567"/>
    <w:rsid w:val="000F101A"/>
    <w:rsid w:val="000F2573"/>
    <w:rsid w:val="000F28D4"/>
    <w:rsid w:val="000F2A08"/>
    <w:rsid w:val="000F5AD4"/>
    <w:rsid w:val="001004B6"/>
    <w:rsid w:val="00102979"/>
    <w:rsid w:val="00103B9E"/>
    <w:rsid w:val="00104C77"/>
    <w:rsid w:val="00110801"/>
    <w:rsid w:val="00111573"/>
    <w:rsid w:val="001215F1"/>
    <w:rsid w:val="001247CD"/>
    <w:rsid w:val="00127753"/>
    <w:rsid w:val="001315FB"/>
    <w:rsid w:val="00133E39"/>
    <w:rsid w:val="00134265"/>
    <w:rsid w:val="00136859"/>
    <w:rsid w:val="00137E66"/>
    <w:rsid w:val="0014047D"/>
    <w:rsid w:val="0014116E"/>
    <w:rsid w:val="00142883"/>
    <w:rsid w:val="0014562E"/>
    <w:rsid w:val="0015124E"/>
    <w:rsid w:val="00151734"/>
    <w:rsid w:val="00151DCC"/>
    <w:rsid w:val="0015313C"/>
    <w:rsid w:val="0015398C"/>
    <w:rsid w:val="00156724"/>
    <w:rsid w:val="00162BB6"/>
    <w:rsid w:val="00163C0A"/>
    <w:rsid w:val="00164038"/>
    <w:rsid w:val="001673EE"/>
    <w:rsid w:val="001700AE"/>
    <w:rsid w:val="00173915"/>
    <w:rsid w:val="00173DAE"/>
    <w:rsid w:val="001757A9"/>
    <w:rsid w:val="00176DB8"/>
    <w:rsid w:val="00177FF2"/>
    <w:rsid w:val="001810EF"/>
    <w:rsid w:val="00183828"/>
    <w:rsid w:val="00185A6F"/>
    <w:rsid w:val="001916D3"/>
    <w:rsid w:val="00191FE9"/>
    <w:rsid w:val="0019379D"/>
    <w:rsid w:val="001A1BCA"/>
    <w:rsid w:val="001A39F7"/>
    <w:rsid w:val="001A41A6"/>
    <w:rsid w:val="001A423F"/>
    <w:rsid w:val="001A5654"/>
    <w:rsid w:val="001A6F03"/>
    <w:rsid w:val="001A7AD2"/>
    <w:rsid w:val="001A7CA6"/>
    <w:rsid w:val="001A7F51"/>
    <w:rsid w:val="001B5988"/>
    <w:rsid w:val="001B6E48"/>
    <w:rsid w:val="001C539E"/>
    <w:rsid w:val="001C5BB8"/>
    <w:rsid w:val="001C7F11"/>
    <w:rsid w:val="001D0E39"/>
    <w:rsid w:val="001D4487"/>
    <w:rsid w:val="001D6957"/>
    <w:rsid w:val="001E0035"/>
    <w:rsid w:val="001E054E"/>
    <w:rsid w:val="001E152E"/>
    <w:rsid w:val="001E4F1D"/>
    <w:rsid w:val="001E5906"/>
    <w:rsid w:val="001E5ED8"/>
    <w:rsid w:val="001E7B80"/>
    <w:rsid w:val="001F09AE"/>
    <w:rsid w:val="001F198C"/>
    <w:rsid w:val="001F36DC"/>
    <w:rsid w:val="00202A3C"/>
    <w:rsid w:val="00202FF0"/>
    <w:rsid w:val="0020387E"/>
    <w:rsid w:val="00203F60"/>
    <w:rsid w:val="0021097D"/>
    <w:rsid w:val="00212D06"/>
    <w:rsid w:val="00213629"/>
    <w:rsid w:val="00217020"/>
    <w:rsid w:val="00222223"/>
    <w:rsid w:val="002237BE"/>
    <w:rsid w:val="002305E2"/>
    <w:rsid w:val="00232C42"/>
    <w:rsid w:val="00243FDD"/>
    <w:rsid w:val="00244E7D"/>
    <w:rsid w:val="00245245"/>
    <w:rsid w:val="002472F3"/>
    <w:rsid w:val="00250755"/>
    <w:rsid w:val="00251897"/>
    <w:rsid w:val="00256243"/>
    <w:rsid w:val="0026065D"/>
    <w:rsid w:val="002612D9"/>
    <w:rsid w:val="0026188D"/>
    <w:rsid w:val="00272CDE"/>
    <w:rsid w:val="00272D6D"/>
    <w:rsid w:val="0027681C"/>
    <w:rsid w:val="00276966"/>
    <w:rsid w:val="00276CF1"/>
    <w:rsid w:val="00276FC1"/>
    <w:rsid w:val="00277110"/>
    <w:rsid w:val="00277A8E"/>
    <w:rsid w:val="002812E1"/>
    <w:rsid w:val="002837ED"/>
    <w:rsid w:val="00283E9E"/>
    <w:rsid w:val="00284089"/>
    <w:rsid w:val="00285555"/>
    <w:rsid w:val="00285FFF"/>
    <w:rsid w:val="00291310"/>
    <w:rsid w:val="002913A3"/>
    <w:rsid w:val="002947EB"/>
    <w:rsid w:val="00294888"/>
    <w:rsid w:val="002A1B9C"/>
    <w:rsid w:val="002A37B1"/>
    <w:rsid w:val="002A59F7"/>
    <w:rsid w:val="002B392E"/>
    <w:rsid w:val="002B3FAB"/>
    <w:rsid w:val="002B7EC0"/>
    <w:rsid w:val="002C110D"/>
    <w:rsid w:val="002C3E3F"/>
    <w:rsid w:val="002C4FDE"/>
    <w:rsid w:val="002D0E1F"/>
    <w:rsid w:val="002D248E"/>
    <w:rsid w:val="002D2CFD"/>
    <w:rsid w:val="002D4382"/>
    <w:rsid w:val="002D5D6F"/>
    <w:rsid w:val="002E001A"/>
    <w:rsid w:val="002E0098"/>
    <w:rsid w:val="002E0162"/>
    <w:rsid w:val="002E1DB5"/>
    <w:rsid w:val="002E1EFE"/>
    <w:rsid w:val="002F4A59"/>
    <w:rsid w:val="002F7767"/>
    <w:rsid w:val="00302894"/>
    <w:rsid w:val="003041FB"/>
    <w:rsid w:val="003050C2"/>
    <w:rsid w:val="00307F9F"/>
    <w:rsid w:val="00313C1B"/>
    <w:rsid w:val="0031768D"/>
    <w:rsid w:val="0032266B"/>
    <w:rsid w:val="00324C4F"/>
    <w:rsid w:val="00332505"/>
    <w:rsid w:val="00333211"/>
    <w:rsid w:val="003336A5"/>
    <w:rsid w:val="0033432F"/>
    <w:rsid w:val="00336A57"/>
    <w:rsid w:val="00337467"/>
    <w:rsid w:val="0034248E"/>
    <w:rsid w:val="003427EA"/>
    <w:rsid w:val="0034411D"/>
    <w:rsid w:val="00345293"/>
    <w:rsid w:val="00345A00"/>
    <w:rsid w:val="00345C8F"/>
    <w:rsid w:val="00346552"/>
    <w:rsid w:val="003501C7"/>
    <w:rsid w:val="00350C1E"/>
    <w:rsid w:val="0035261C"/>
    <w:rsid w:val="0035298E"/>
    <w:rsid w:val="00353F9F"/>
    <w:rsid w:val="0036169A"/>
    <w:rsid w:val="0036350F"/>
    <w:rsid w:val="00367BCC"/>
    <w:rsid w:val="003733DF"/>
    <w:rsid w:val="003749BF"/>
    <w:rsid w:val="0037523D"/>
    <w:rsid w:val="003757B7"/>
    <w:rsid w:val="00375D9F"/>
    <w:rsid w:val="00376E04"/>
    <w:rsid w:val="00381D90"/>
    <w:rsid w:val="00382154"/>
    <w:rsid w:val="00383A88"/>
    <w:rsid w:val="00383F40"/>
    <w:rsid w:val="00384299"/>
    <w:rsid w:val="00384C02"/>
    <w:rsid w:val="00386150"/>
    <w:rsid w:val="00394C13"/>
    <w:rsid w:val="003960CE"/>
    <w:rsid w:val="003970DF"/>
    <w:rsid w:val="00397370"/>
    <w:rsid w:val="003A0BBF"/>
    <w:rsid w:val="003A0DB5"/>
    <w:rsid w:val="003A25D3"/>
    <w:rsid w:val="003B5D13"/>
    <w:rsid w:val="003B6FF8"/>
    <w:rsid w:val="003C166C"/>
    <w:rsid w:val="003C29F9"/>
    <w:rsid w:val="003C3115"/>
    <w:rsid w:val="003C3E07"/>
    <w:rsid w:val="003C6DF9"/>
    <w:rsid w:val="003D0768"/>
    <w:rsid w:val="003D09DD"/>
    <w:rsid w:val="003D2666"/>
    <w:rsid w:val="003D2DCD"/>
    <w:rsid w:val="003D3ABB"/>
    <w:rsid w:val="003D4702"/>
    <w:rsid w:val="003D74F0"/>
    <w:rsid w:val="003E075A"/>
    <w:rsid w:val="003E3945"/>
    <w:rsid w:val="003E4678"/>
    <w:rsid w:val="003E4949"/>
    <w:rsid w:val="003E4DA6"/>
    <w:rsid w:val="003E7A82"/>
    <w:rsid w:val="003F17AC"/>
    <w:rsid w:val="003F28D0"/>
    <w:rsid w:val="003F33A4"/>
    <w:rsid w:val="003F4C67"/>
    <w:rsid w:val="003F6382"/>
    <w:rsid w:val="003F6530"/>
    <w:rsid w:val="0041082C"/>
    <w:rsid w:val="00410869"/>
    <w:rsid w:val="0041236C"/>
    <w:rsid w:val="00412E99"/>
    <w:rsid w:val="00413A14"/>
    <w:rsid w:val="00413A5C"/>
    <w:rsid w:val="00413DD6"/>
    <w:rsid w:val="0041415B"/>
    <w:rsid w:val="004150BD"/>
    <w:rsid w:val="004160FC"/>
    <w:rsid w:val="0042556F"/>
    <w:rsid w:val="00425EB5"/>
    <w:rsid w:val="00426C53"/>
    <w:rsid w:val="0042767B"/>
    <w:rsid w:val="00431269"/>
    <w:rsid w:val="00434354"/>
    <w:rsid w:val="00442BB4"/>
    <w:rsid w:val="004433F6"/>
    <w:rsid w:val="004448B4"/>
    <w:rsid w:val="00444DFA"/>
    <w:rsid w:val="00450DC2"/>
    <w:rsid w:val="004511E8"/>
    <w:rsid w:val="004537EF"/>
    <w:rsid w:val="004561AA"/>
    <w:rsid w:val="004576D8"/>
    <w:rsid w:val="00462B8E"/>
    <w:rsid w:val="0046455F"/>
    <w:rsid w:val="00465DCA"/>
    <w:rsid w:val="004663EC"/>
    <w:rsid w:val="00466E20"/>
    <w:rsid w:val="00467C1F"/>
    <w:rsid w:val="004720DB"/>
    <w:rsid w:val="004736F3"/>
    <w:rsid w:val="00473B63"/>
    <w:rsid w:val="00474969"/>
    <w:rsid w:val="004808C0"/>
    <w:rsid w:val="004820E9"/>
    <w:rsid w:val="0048769C"/>
    <w:rsid w:val="00492626"/>
    <w:rsid w:val="0049380D"/>
    <w:rsid w:val="00493B57"/>
    <w:rsid w:val="00493E7E"/>
    <w:rsid w:val="00494EEA"/>
    <w:rsid w:val="00495415"/>
    <w:rsid w:val="00495BD9"/>
    <w:rsid w:val="00495D6E"/>
    <w:rsid w:val="00497C07"/>
    <w:rsid w:val="004A0E6F"/>
    <w:rsid w:val="004A1261"/>
    <w:rsid w:val="004A4C8B"/>
    <w:rsid w:val="004A67F0"/>
    <w:rsid w:val="004B190D"/>
    <w:rsid w:val="004B58FB"/>
    <w:rsid w:val="004C03CF"/>
    <w:rsid w:val="004C086B"/>
    <w:rsid w:val="004C0916"/>
    <w:rsid w:val="004C6D54"/>
    <w:rsid w:val="004C7262"/>
    <w:rsid w:val="004D2807"/>
    <w:rsid w:val="004D4B94"/>
    <w:rsid w:val="004D4D4F"/>
    <w:rsid w:val="004D51EF"/>
    <w:rsid w:val="004E18F4"/>
    <w:rsid w:val="004E3352"/>
    <w:rsid w:val="004E35ED"/>
    <w:rsid w:val="004E4550"/>
    <w:rsid w:val="004E6DCC"/>
    <w:rsid w:val="004F5700"/>
    <w:rsid w:val="00503193"/>
    <w:rsid w:val="005036B3"/>
    <w:rsid w:val="0050594C"/>
    <w:rsid w:val="00510D86"/>
    <w:rsid w:val="005137EA"/>
    <w:rsid w:val="005138AE"/>
    <w:rsid w:val="00515C1E"/>
    <w:rsid w:val="00520D6F"/>
    <w:rsid w:val="00521F8F"/>
    <w:rsid w:val="0052267E"/>
    <w:rsid w:val="0052277C"/>
    <w:rsid w:val="00524132"/>
    <w:rsid w:val="00524DF4"/>
    <w:rsid w:val="00527275"/>
    <w:rsid w:val="005314EE"/>
    <w:rsid w:val="005338C0"/>
    <w:rsid w:val="00533B44"/>
    <w:rsid w:val="00534551"/>
    <w:rsid w:val="00534AAB"/>
    <w:rsid w:val="0053581E"/>
    <w:rsid w:val="005364D5"/>
    <w:rsid w:val="00537071"/>
    <w:rsid w:val="0054071E"/>
    <w:rsid w:val="00543452"/>
    <w:rsid w:val="005450A0"/>
    <w:rsid w:val="00550A40"/>
    <w:rsid w:val="00551907"/>
    <w:rsid w:val="00560DDB"/>
    <w:rsid w:val="005637DD"/>
    <w:rsid w:val="005645B9"/>
    <w:rsid w:val="00570206"/>
    <w:rsid w:val="005742E9"/>
    <w:rsid w:val="00574A0F"/>
    <w:rsid w:val="00577D2A"/>
    <w:rsid w:val="0058093D"/>
    <w:rsid w:val="00581CB6"/>
    <w:rsid w:val="00582B74"/>
    <w:rsid w:val="0058499E"/>
    <w:rsid w:val="005859FD"/>
    <w:rsid w:val="00586475"/>
    <w:rsid w:val="005905C4"/>
    <w:rsid w:val="00591157"/>
    <w:rsid w:val="00591423"/>
    <w:rsid w:val="00592B42"/>
    <w:rsid w:val="00593632"/>
    <w:rsid w:val="00595CCC"/>
    <w:rsid w:val="00596816"/>
    <w:rsid w:val="00596F03"/>
    <w:rsid w:val="00597CBF"/>
    <w:rsid w:val="005A1EA6"/>
    <w:rsid w:val="005A6C43"/>
    <w:rsid w:val="005B0AEE"/>
    <w:rsid w:val="005B0C63"/>
    <w:rsid w:val="005B17F0"/>
    <w:rsid w:val="005B26A2"/>
    <w:rsid w:val="005B6423"/>
    <w:rsid w:val="005B6959"/>
    <w:rsid w:val="005C168F"/>
    <w:rsid w:val="005C1D5C"/>
    <w:rsid w:val="005C2DEE"/>
    <w:rsid w:val="005C42EF"/>
    <w:rsid w:val="005C465E"/>
    <w:rsid w:val="005C5F25"/>
    <w:rsid w:val="005C5FE0"/>
    <w:rsid w:val="005D24DE"/>
    <w:rsid w:val="005D43B2"/>
    <w:rsid w:val="005D4704"/>
    <w:rsid w:val="005D4894"/>
    <w:rsid w:val="005D56A3"/>
    <w:rsid w:val="005D7552"/>
    <w:rsid w:val="005E01BE"/>
    <w:rsid w:val="005E286F"/>
    <w:rsid w:val="005E6058"/>
    <w:rsid w:val="005E6356"/>
    <w:rsid w:val="005F39C2"/>
    <w:rsid w:val="005F5DDC"/>
    <w:rsid w:val="005F6F95"/>
    <w:rsid w:val="005F7528"/>
    <w:rsid w:val="006001E5"/>
    <w:rsid w:val="00600ABB"/>
    <w:rsid w:val="00601070"/>
    <w:rsid w:val="00601AF0"/>
    <w:rsid w:val="0060486E"/>
    <w:rsid w:val="00607601"/>
    <w:rsid w:val="00610E72"/>
    <w:rsid w:val="00614BAB"/>
    <w:rsid w:val="006201C9"/>
    <w:rsid w:val="006218AA"/>
    <w:rsid w:val="006225D8"/>
    <w:rsid w:val="006239EE"/>
    <w:rsid w:val="006263C6"/>
    <w:rsid w:val="00635C86"/>
    <w:rsid w:val="00646D18"/>
    <w:rsid w:val="00650640"/>
    <w:rsid w:val="0065111B"/>
    <w:rsid w:val="00651D09"/>
    <w:rsid w:val="00654027"/>
    <w:rsid w:val="00655726"/>
    <w:rsid w:val="00655F5A"/>
    <w:rsid w:val="00656898"/>
    <w:rsid w:val="0066121F"/>
    <w:rsid w:val="00665FF3"/>
    <w:rsid w:val="006703A1"/>
    <w:rsid w:val="006707B1"/>
    <w:rsid w:val="0067441D"/>
    <w:rsid w:val="00675054"/>
    <w:rsid w:val="006754D3"/>
    <w:rsid w:val="00677BC6"/>
    <w:rsid w:val="00677EF1"/>
    <w:rsid w:val="00681042"/>
    <w:rsid w:val="00682895"/>
    <w:rsid w:val="00682FC1"/>
    <w:rsid w:val="00684195"/>
    <w:rsid w:val="0068568C"/>
    <w:rsid w:val="00687190"/>
    <w:rsid w:val="006904E6"/>
    <w:rsid w:val="00691CE2"/>
    <w:rsid w:val="006A2400"/>
    <w:rsid w:val="006A2E91"/>
    <w:rsid w:val="006A7AC7"/>
    <w:rsid w:val="006B3897"/>
    <w:rsid w:val="006B505F"/>
    <w:rsid w:val="006B6D43"/>
    <w:rsid w:val="006C0D56"/>
    <w:rsid w:val="006C1635"/>
    <w:rsid w:val="006C2C81"/>
    <w:rsid w:val="006C3A8E"/>
    <w:rsid w:val="006C4DF7"/>
    <w:rsid w:val="006D5356"/>
    <w:rsid w:val="006D7E5A"/>
    <w:rsid w:val="006E058A"/>
    <w:rsid w:val="006E2CB0"/>
    <w:rsid w:val="006E4954"/>
    <w:rsid w:val="006E7A00"/>
    <w:rsid w:val="006E7AF6"/>
    <w:rsid w:val="006E7BE3"/>
    <w:rsid w:val="006F15C5"/>
    <w:rsid w:val="006F29A1"/>
    <w:rsid w:val="006F3236"/>
    <w:rsid w:val="006F4D0F"/>
    <w:rsid w:val="007000DF"/>
    <w:rsid w:val="0070371B"/>
    <w:rsid w:val="007107E6"/>
    <w:rsid w:val="007108B1"/>
    <w:rsid w:val="00712C8D"/>
    <w:rsid w:val="0071307A"/>
    <w:rsid w:val="00720A67"/>
    <w:rsid w:val="00722326"/>
    <w:rsid w:val="00724AE9"/>
    <w:rsid w:val="00724C8B"/>
    <w:rsid w:val="00725266"/>
    <w:rsid w:val="00726D3C"/>
    <w:rsid w:val="00730F16"/>
    <w:rsid w:val="007314DF"/>
    <w:rsid w:val="00733A5C"/>
    <w:rsid w:val="00733F98"/>
    <w:rsid w:val="007341BE"/>
    <w:rsid w:val="0073425A"/>
    <w:rsid w:val="00736A7A"/>
    <w:rsid w:val="00741A38"/>
    <w:rsid w:val="007432B5"/>
    <w:rsid w:val="00743437"/>
    <w:rsid w:val="007446F4"/>
    <w:rsid w:val="00745A32"/>
    <w:rsid w:val="00745B97"/>
    <w:rsid w:val="007476D5"/>
    <w:rsid w:val="007558A4"/>
    <w:rsid w:val="00755F4E"/>
    <w:rsid w:val="00757925"/>
    <w:rsid w:val="007624D6"/>
    <w:rsid w:val="00764AE9"/>
    <w:rsid w:val="00765C55"/>
    <w:rsid w:val="00767006"/>
    <w:rsid w:val="0077206B"/>
    <w:rsid w:val="007742FA"/>
    <w:rsid w:val="00774A40"/>
    <w:rsid w:val="0078173C"/>
    <w:rsid w:val="00782F11"/>
    <w:rsid w:val="00783150"/>
    <w:rsid w:val="007835CD"/>
    <w:rsid w:val="0078392B"/>
    <w:rsid w:val="00783C3B"/>
    <w:rsid w:val="0078539F"/>
    <w:rsid w:val="00790F7C"/>
    <w:rsid w:val="00795DD1"/>
    <w:rsid w:val="00795F23"/>
    <w:rsid w:val="007A02DA"/>
    <w:rsid w:val="007A0737"/>
    <w:rsid w:val="007A2E4D"/>
    <w:rsid w:val="007A483F"/>
    <w:rsid w:val="007B48DA"/>
    <w:rsid w:val="007B516A"/>
    <w:rsid w:val="007B55F7"/>
    <w:rsid w:val="007C0101"/>
    <w:rsid w:val="007C21CC"/>
    <w:rsid w:val="007C2630"/>
    <w:rsid w:val="007C5C18"/>
    <w:rsid w:val="007C5E16"/>
    <w:rsid w:val="007C6543"/>
    <w:rsid w:val="007C6B50"/>
    <w:rsid w:val="007D4C86"/>
    <w:rsid w:val="007D5401"/>
    <w:rsid w:val="007D7D6C"/>
    <w:rsid w:val="007E0C99"/>
    <w:rsid w:val="007E3D0B"/>
    <w:rsid w:val="007E44BA"/>
    <w:rsid w:val="007E6BE9"/>
    <w:rsid w:val="007E6C51"/>
    <w:rsid w:val="007E737D"/>
    <w:rsid w:val="007F2269"/>
    <w:rsid w:val="007F25EA"/>
    <w:rsid w:val="007F2C2F"/>
    <w:rsid w:val="007F2C89"/>
    <w:rsid w:val="007F4610"/>
    <w:rsid w:val="007F531E"/>
    <w:rsid w:val="007F5A40"/>
    <w:rsid w:val="007F642F"/>
    <w:rsid w:val="008013FD"/>
    <w:rsid w:val="008015CB"/>
    <w:rsid w:val="00802F47"/>
    <w:rsid w:val="00804EED"/>
    <w:rsid w:val="00806153"/>
    <w:rsid w:val="00807695"/>
    <w:rsid w:val="00810F68"/>
    <w:rsid w:val="00811C0D"/>
    <w:rsid w:val="00812890"/>
    <w:rsid w:val="0081430A"/>
    <w:rsid w:val="008153F9"/>
    <w:rsid w:val="008167B8"/>
    <w:rsid w:val="00816ADB"/>
    <w:rsid w:val="00822144"/>
    <w:rsid w:val="008234E7"/>
    <w:rsid w:val="00824AF7"/>
    <w:rsid w:val="008278A8"/>
    <w:rsid w:val="00830673"/>
    <w:rsid w:val="00832867"/>
    <w:rsid w:val="00833EFF"/>
    <w:rsid w:val="008340F4"/>
    <w:rsid w:val="008346E9"/>
    <w:rsid w:val="00835345"/>
    <w:rsid w:val="0083699A"/>
    <w:rsid w:val="008370CF"/>
    <w:rsid w:val="00840276"/>
    <w:rsid w:val="008411FF"/>
    <w:rsid w:val="00841C00"/>
    <w:rsid w:val="00841D22"/>
    <w:rsid w:val="00845FDD"/>
    <w:rsid w:val="008460C0"/>
    <w:rsid w:val="008460DF"/>
    <w:rsid w:val="00846ED0"/>
    <w:rsid w:val="008508BE"/>
    <w:rsid w:val="00851B7B"/>
    <w:rsid w:val="00855A4F"/>
    <w:rsid w:val="00857073"/>
    <w:rsid w:val="00857B7D"/>
    <w:rsid w:val="0086262B"/>
    <w:rsid w:val="00863510"/>
    <w:rsid w:val="008664F2"/>
    <w:rsid w:val="008666B3"/>
    <w:rsid w:val="0087124E"/>
    <w:rsid w:val="00871731"/>
    <w:rsid w:val="0087334F"/>
    <w:rsid w:val="00874454"/>
    <w:rsid w:val="008767E1"/>
    <w:rsid w:val="00880D97"/>
    <w:rsid w:val="00880E08"/>
    <w:rsid w:val="00881C6B"/>
    <w:rsid w:val="00883CA3"/>
    <w:rsid w:val="00883EFC"/>
    <w:rsid w:val="00884AA7"/>
    <w:rsid w:val="008850FB"/>
    <w:rsid w:val="00886EE8"/>
    <w:rsid w:val="00890C0D"/>
    <w:rsid w:val="00890D8E"/>
    <w:rsid w:val="00891112"/>
    <w:rsid w:val="0089622D"/>
    <w:rsid w:val="0089788B"/>
    <w:rsid w:val="008A23E0"/>
    <w:rsid w:val="008A6B88"/>
    <w:rsid w:val="008A6C7C"/>
    <w:rsid w:val="008A7B1F"/>
    <w:rsid w:val="008C104E"/>
    <w:rsid w:val="008C464A"/>
    <w:rsid w:val="008C5436"/>
    <w:rsid w:val="008C5EA9"/>
    <w:rsid w:val="008C64DD"/>
    <w:rsid w:val="008C654B"/>
    <w:rsid w:val="008C7333"/>
    <w:rsid w:val="008D0C7A"/>
    <w:rsid w:val="008D1012"/>
    <w:rsid w:val="008D13C1"/>
    <w:rsid w:val="008D1662"/>
    <w:rsid w:val="008D1698"/>
    <w:rsid w:val="008D16E2"/>
    <w:rsid w:val="008D204E"/>
    <w:rsid w:val="008D2465"/>
    <w:rsid w:val="008D455F"/>
    <w:rsid w:val="008D51D5"/>
    <w:rsid w:val="008D67A9"/>
    <w:rsid w:val="008D6C8F"/>
    <w:rsid w:val="008D7553"/>
    <w:rsid w:val="008E0725"/>
    <w:rsid w:val="008E29ED"/>
    <w:rsid w:val="008E53D5"/>
    <w:rsid w:val="008E5B70"/>
    <w:rsid w:val="008F3D10"/>
    <w:rsid w:val="008F582B"/>
    <w:rsid w:val="008F684F"/>
    <w:rsid w:val="008F6E80"/>
    <w:rsid w:val="008F6EAD"/>
    <w:rsid w:val="0090510A"/>
    <w:rsid w:val="00913B07"/>
    <w:rsid w:val="009144B3"/>
    <w:rsid w:val="009227C4"/>
    <w:rsid w:val="00924B9B"/>
    <w:rsid w:val="009257E6"/>
    <w:rsid w:val="009262F7"/>
    <w:rsid w:val="0092741A"/>
    <w:rsid w:val="00930341"/>
    <w:rsid w:val="00932E03"/>
    <w:rsid w:val="00933C2A"/>
    <w:rsid w:val="0093427A"/>
    <w:rsid w:val="009347B3"/>
    <w:rsid w:val="00934DCC"/>
    <w:rsid w:val="009358EA"/>
    <w:rsid w:val="00942B1A"/>
    <w:rsid w:val="00943D04"/>
    <w:rsid w:val="00945295"/>
    <w:rsid w:val="0094551F"/>
    <w:rsid w:val="00945AD9"/>
    <w:rsid w:val="00946C00"/>
    <w:rsid w:val="00950469"/>
    <w:rsid w:val="0095075D"/>
    <w:rsid w:val="00950C50"/>
    <w:rsid w:val="0095121E"/>
    <w:rsid w:val="00953CA0"/>
    <w:rsid w:val="00954B97"/>
    <w:rsid w:val="00960A30"/>
    <w:rsid w:val="00961B14"/>
    <w:rsid w:val="00964F59"/>
    <w:rsid w:val="00966B70"/>
    <w:rsid w:val="009701E6"/>
    <w:rsid w:val="009736AF"/>
    <w:rsid w:val="00974A83"/>
    <w:rsid w:val="0097677C"/>
    <w:rsid w:val="00976C2B"/>
    <w:rsid w:val="0097729E"/>
    <w:rsid w:val="00982F3D"/>
    <w:rsid w:val="00983206"/>
    <w:rsid w:val="009843E3"/>
    <w:rsid w:val="00987DD9"/>
    <w:rsid w:val="0099183A"/>
    <w:rsid w:val="0099223F"/>
    <w:rsid w:val="00994A48"/>
    <w:rsid w:val="0099513F"/>
    <w:rsid w:val="00996B09"/>
    <w:rsid w:val="00996E84"/>
    <w:rsid w:val="009A2893"/>
    <w:rsid w:val="009A3493"/>
    <w:rsid w:val="009A410F"/>
    <w:rsid w:val="009A455F"/>
    <w:rsid w:val="009A60AF"/>
    <w:rsid w:val="009B0F9C"/>
    <w:rsid w:val="009B132E"/>
    <w:rsid w:val="009B312F"/>
    <w:rsid w:val="009B32D9"/>
    <w:rsid w:val="009B4BFD"/>
    <w:rsid w:val="009B4F1B"/>
    <w:rsid w:val="009B54E2"/>
    <w:rsid w:val="009B793F"/>
    <w:rsid w:val="009C0054"/>
    <w:rsid w:val="009C13E2"/>
    <w:rsid w:val="009C3BF7"/>
    <w:rsid w:val="009C6821"/>
    <w:rsid w:val="009D02DB"/>
    <w:rsid w:val="009D10E8"/>
    <w:rsid w:val="009D1844"/>
    <w:rsid w:val="009D4A8E"/>
    <w:rsid w:val="009D4F9A"/>
    <w:rsid w:val="009D710D"/>
    <w:rsid w:val="009E021A"/>
    <w:rsid w:val="009E0A63"/>
    <w:rsid w:val="009E1E9C"/>
    <w:rsid w:val="009E3047"/>
    <w:rsid w:val="009E47AF"/>
    <w:rsid w:val="009E59D2"/>
    <w:rsid w:val="009E5CE8"/>
    <w:rsid w:val="009E5F80"/>
    <w:rsid w:val="009F2149"/>
    <w:rsid w:val="009F23B8"/>
    <w:rsid w:val="009F5189"/>
    <w:rsid w:val="00A0511E"/>
    <w:rsid w:val="00A133A9"/>
    <w:rsid w:val="00A1529B"/>
    <w:rsid w:val="00A174F5"/>
    <w:rsid w:val="00A20597"/>
    <w:rsid w:val="00A22053"/>
    <w:rsid w:val="00A24918"/>
    <w:rsid w:val="00A25794"/>
    <w:rsid w:val="00A26A46"/>
    <w:rsid w:val="00A31A07"/>
    <w:rsid w:val="00A34E6F"/>
    <w:rsid w:val="00A35365"/>
    <w:rsid w:val="00A35A6E"/>
    <w:rsid w:val="00A37B7E"/>
    <w:rsid w:val="00A40AEE"/>
    <w:rsid w:val="00A4269E"/>
    <w:rsid w:val="00A42BFC"/>
    <w:rsid w:val="00A42C33"/>
    <w:rsid w:val="00A42F36"/>
    <w:rsid w:val="00A46F6A"/>
    <w:rsid w:val="00A47C21"/>
    <w:rsid w:val="00A50752"/>
    <w:rsid w:val="00A5203D"/>
    <w:rsid w:val="00A548A6"/>
    <w:rsid w:val="00A57C22"/>
    <w:rsid w:val="00A636B1"/>
    <w:rsid w:val="00A65B78"/>
    <w:rsid w:val="00A67443"/>
    <w:rsid w:val="00A70072"/>
    <w:rsid w:val="00A716AC"/>
    <w:rsid w:val="00A747F3"/>
    <w:rsid w:val="00A766FF"/>
    <w:rsid w:val="00A81C17"/>
    <w:rsid w:val="00A84E8B"/>
    <w:rsid w:val="00A937F7"/>
    <w:rsid w:val="00A95B19"/>
    <w:rsid w:val="00A95CB5"/>
    <w:rsid w:val="00A95CCE"/>
    <w:rsid w:val="00AA0A52"/>
    <w:rsid w:val="00AA1C52"/>
    <w:rsid w:val="00AA3B6C"/>
    <w:rsid w:val="00AA3FF9"/>
    <w:rsid w:val="00AA5E1D"/>
    <w:rsid w:val="00AA6B43"/>
    <w:rsid w:val="00AB2A73"/>
    <w:rsid w:val="00AB382A"/>
    <w:rsid w:val="00AB3F10"/>
    <w:rsid w:val="00AB44A7"/>
    <w:rsid w:val="00AB78C1"/>
    <w:rsid w:val="00AC2172"/>
    <w:rsid w:val="00AC248B"/>
    <w:rsid w:val="00AC7B3B"/>
    <w:rsid w:val="00AD0863"/>
    <w:rsid w:val="00AD0F05"/>
    <w:rsid w:val="00AD17B8"/>
    <w:rsid w:val="00AD3F88"/>
    <w:rsid w:val="00AD4343"/>
    <w:rsid w:val="00AD56F0"/>
    <w:rsid w:val="00AD6EFD"/>
    <w:rsid w:val="00AE4D9B"/>
    <w:rsid w:val="00AE5D6E"/>
    <w:rsid w:val="00AE6369"/>
    <w:rsid w:val="00AE7103"/>
    <w:rsid w:val="00AE7B5D"/>
    <w:rsid w:val="00AF0995"/>
    <w:rsid w:val="00AF13DA"/>
    <w:rsid w:val="00AF22DB"/>
    <w:rsid w:val="00AF5D99"/>
    <w:rsid w:val="00AF7674"/>
    <w:rsid w:val="00AF7CD2"/>
    <w:rsid w:val="00B00330"/>
    <w:rsid w:val="00B01DE2"/>
    <w:rsid w:val="00B06032"/>
    <w:rsid w:val="00B066DB"/>
    <w:rsid w:val="00B078DB"/>
    <w:rsid w:val="00B124B3"/>
    <w:rsid w:val="00B127D2"/>
    <w:rsid w:val="00B13AF6"/>
    <w:rsid w:val="00B159C7"/>
    <w:rsid w:val="00B15E84"/>
    <w:rsid w:val="00B16051"/>
    <w:rsid w:val="00B1616C"/>
    <w:rsid w:val="00B17ABF"/>
    <w:rsid w:val="00B17F77"/>
    <w:rsid w:val="00B2270C"/>
    <w:rsid w:val="00B2445F"/>
    <w:rsid w:val="00B26156"/>
    <w:rsid w:val="00B26BE1"/>
    <w:rsid w:val="00B3363D"/>
    <w:rsid w:val="00B33DAC"/>
    <w:rsid w:val="00B34E90"/>
    <w:rsid w:val="00B36826"/>
    <w:rsid w:val="00B4153B"/>
    <w:rsid w:val="00B41B9E"/>
    <w:rsid w:val="00B43CF4"/>
    <w:rsid w:val="00B43D89"/>
    <w:rsid w:val="00B44512"/>
    <w:rsid w:val="00B57B6D"/>
    <w:rsid w:val="00B60907"/>
    <w:rsid w:val="00B61FAB"/>
    <w:rsid w:val="00B62D14"/>
    <w:rsid w:val="00B703D2"/>
    <w:rsid w:val="00B71539"/>
    <w:rsid w:val="00B71EC4"/>
    <w:rsid w:val="00B76AC4"/>
    <w:rsid w:val="00B7781E"/>
    <w:rsid w:val="00B81F13"/>
    <w:rsid w:val="00B82BB7"/>
    <w:rsid w:val="00B855FE"/>
    <w:rsid w:val="00B85CC9"/>
    <w:rsid w:val="00B90CB8"/>
    <w:rsid w:val="00B9143C"/>
    <w:rsid w:val="00B94687"/>
    <w:rsid w:val="00B94D68"/>
    <w:rsid w:val="00B96F06"/>
    <w:rsid w:val="00BA02CC"/>
    <w:rsid w:val="00BA1354"/>
    <w:rsid w:val="00BA1AB1"/>
    <w:rsid w:val="00BA2F55"/>
    <w:rsid w:val="00BA36DB"/>
    <w:rsid w:val="00BA6CC5"/>
    <w:rsid w:val="00BA7F70"/>
    <w:rsid w:val="00BB0703"/>
    <w:rsid w:val="00BB4B6D"/>
    <w:rsid w:val="00BB6122"/>
    <w:rsid w:val="00BB6818"/>
    <w:rsid w:val="00BB6D19"/>
    <w:rsid w:val="00BB6DC0"/>
    <w:rsid w:val="00BB716A"/>
    <w:rsid w:val="00BC1F95"/>
    <w:rsid w:val="00BC25E0"/>
    <w:rsid w:val="00BC3389"/>
    <w:rsid w:val="00BC3817"/>
    <w:rsid w:val="00BC4216"/>
    <w:rsid w:val="00BC7BC1"/>
    <w:rsid w:val="00BD122C"/>
    <w:rsid w:val="00BD16B6"/>
    <w:rsid w:val="00BD26DA"/>
    <w:rsid w:val="00BD2EBD"/>
    <w:rsid w:val="00BD68AD"/>
    <w:rsid w:val="00BD780A"/>
    <w:rsid w:val="00BE3F1B"/>
    <w:rsid w:val="00BE45DC"/>
    <w:rsid w:val="00BE5149"/>
    <w:rsid w:val="00BE5315"/>
    <w:rsid w:val="00BE6360"/>
    <w:rsid w:val="00BE6AE8"/>
    <w:rsid w:val="00BE73A8"/>
    <w:rsid w:val="00BE7C72"/>
    <w:rsid w:val="00BE7FD6"/>
    <w:rsid w:val="00BF3A95"/>
    <w:rsid w:val="00BF4070"/>
    <w:rsid w:val="00BF5435"/>
    <w:rsid w:val="00C000AA"/>
    <w:rsid w:val="00C039AC"/>
    <w:rsid w:val="00C042F9"/>
    <w:rsid w:val="00C04F86"/>
    <w:rsid w:val="00C053F1"/>
    <w:rsid w:val="00C05C17"/>
    <w:rsid w:val="00C05E0A"/>
    <w:rsid w:val="00C15938"/>
    <w:rsid w:val="00C15A90"/>
    <w:rsid w:val="00C161ED"/>
    <w:rsid w:val="00C22032"/>
    <w:rsid w:val="00C2247C"/>
    <w:rsid w:val="00C23AD6"/>
    <w:rsid w:val="00C24B3C"/>
    <w:rsid w:val="00C27A07"/>
    <w:rsid w:val="00C311BF"/>
    <w:rsid w:val="00C32131"/>
    <w:rsid w:val="00C32321"/>
    <w:rsid w:val="00C333BC"/>
    <w:rsid w:val="00C354F2"/>
    <w:rsid w:val="00C37865"/>
    <w:rsid w:val="00C4028B"/>
    <w:rsid w:val="00C41F9D"/>
    <w:rsid w:val="00C42506"/>
    <w:rsid w:val="00C46188"/>
    <w:rsid w:val="00C53AFD"/>
    <w:rsid w:val="00C57FF6"/>
    <w:rsid w:val="00C60BCD"/>
    <w:rsid w:val="00C610B2"/>
    <w:rsid w:val="00C70C5A"/>
    <w:rsid w:val="00C71401"/>
    <w:rsid w:val="00C72901"/>
    <w:rsid w:val="00C743F2"/>
    <w:rsid w:val="00C8016F"/>
    <w:rsid w:val="00C81867"/>
    <w:rsid w:val="00C84736"/>
    <w:rsid w:val="00C85269"/>
    <w:rsid w:val="00C85891"/>
    <w:rsid w:val="00C867A1"/>
    <w:rsid w:val="00C8692C"/>
    <w:rsid w:val="00C87A24"/>
    <w:rsid w:val="00C87DBA"/>
    <w:rsid w:val="00C903C3"/>
    <w:rsid w:val="00C9483F"/>
    <w:rsid w:val="00C951C8"/>
    <w:rsid w:val="00C95466"/>
    <w:rsid w:val="00C95729"/>
    <w:rsid w:val="00C96341"/>
    <w:rsid w:val="00C975A1"/>
    <w:rsid w:val="00CA230E"/>
    <w:rsid w:val="00CA4CE6"/>
    <w:rsid w:val="00CA5BF3"/>
    <w:rsid w:val="00CA6481"/>
    <w:rsid w:val="00CA7509"/>
    <w:rsid w:val="00CA7E42"/>
    <w:rsid w:val="00CB00AC"/>
    <w:rsid w:val="00CB0E2B"/>
    <w:rsid w:val="00CB1AAE"/>
    <w:rsid w:val="00CB5E6F"/>
    <w:rsid w:val="00CB76DA"/>
    <w:rsid w:val="00CC19CC"/>
    <w:rsid w:val="00CC2E60"/>
    <w:rsid w:val="00CD133F"/>
    <w:rsid w:val="00CD40D0"/>
    <w:rsid w:val="00CD43B7"/>
    <w:rsid w:val="00CE79B0"/>
    <w:rsid w:val="00CF06CB"/>
    <w:rsid w:val="00CF0A32"/>
    <w:rsid w:val="00CF0F3D"/>
    <w:rsid w:val="00CF15AF"/>
    <w:rsid w:val="00CF7273"/>
    <w:rsid w:val="00CF747A"/>
    <w:rsid w:val="00D00DBF"/>
    <w:rsid w:val="00D011A8"/>
    <w:rsid w:val="00D03D33"/>
    <w:rsid w:val="00D05D4D"/>
    <w:rsid w:val="00D07AF5"/>
    <w:rsid w:val="00D107A6"/>
    <w:rsid w:val="00D16E03"/>
    <w:rsid w:val="00D24865"/>
    <w:rsid w:val="00D307EF"/>
    <w:rsid w:val="00D31AD8"/>
    <w:rsid w:val="00D33FBB"/>
    <w:rsid w:val="00D35883"/>
    <w:rsid w:val="00D37A6E"/>
    <w:rsid w:val="00D44D92"/>
    <w:rsid w:val="00D45185"/>
    <w:rsid w:val="00D462EA"/>
    <w:rsid w:val="00D46370"/>
    <w:rsid w:val="00D577F8"/>
    <w:rsid w:val="00D600DC"/>
    <w:rsid w:val="00D603CB"/>
    <w:rsid w:val="00D60B5C"/>
    <w:rsid w:val="00D62CD8"/>
    <w:rsid w:val="00D63093"/>
    <w:rsid w:val="00D664CD"/>
    <w:rsid w:val="00D701A6"/>
    <w:rsid w:val="00D721A0"/>
    <w:rsid w:val="00D72283"/>
    <w:rsid w:val="00D73E0D"/>
    <w:rsid w:val="00D747A9"/>
    <w:rsid w:val="00D74B7F"/>
    <w:rsid w:val="00D82717"/>
    <w:rsid w:val="00D82AE8"/>
    <w:rsid w:val="00D879BC"/>
    <w:rsid w:val="00D90569"/>
    <w:rsid w:val="00D917FB"/>
    <w:rsid w:val="00D91FD9"/>
    <w:rsid w:val="00D94417"/>
    <w:rsid w:val="00D946D5"/>
    <w:rsid w:val="00D9695D"/>
    <w:rsid w:val="00D96DAC"/>
    <w:rsid w:val="00DA5B5F"/>
    <w:rsid w:val="00DB2011"/>
    <w:rsid w:val="00DB21BE"/>
    <w:rsid w:val="00DB4770"/>
    <w:rsid w:val="00DB6384"/>
    <w:rsid w:val="00DC06C9"/>
    <w:rsid w:val="00DC1157"/>
    <w:rsid w:val="00DC30FE"/>
    <w:rsid w:val="00DC4B58"/>
    <w:rsid w:val="00DC5BEF"/>
    <w:rsid w:val="00DC7DB0"/>
    <w:rsid w:val="00DD009A"/>
    <w:rsid w:val="00DD014A"/>
    <w:rsid w:val="00DD2047"/>
    <w:rsid w:val="00DE045C"/>
    <w:rsid w:val="00DE0651"/>
    <w:rsid w:val="00DE1F41"/>
    <w:rsid w:val="00DE3869"/>
    <w:rsid w:val="00DF0B23"/>
    <w:rsid w:val="00DF2972"/>
    <w:rsid w:val="00DF45F7"/>
    <w:rsid w:val="00DF4DEF"/>
    <w:rsid w:val="00DF53A4"/>
    <w:rsid w:val="00E0378B"/>
    <w:rsid w:val="00E04A33"/>
    <w:rsid w:val="00E07BAD"/>
    <w:rsid w:val="00E1242F"/>
    <w:rsid w:val="00E141FA"/>
    <w:rsid w:val="00E15B3D"/>
    <w:rsid w:val="00E16586"/>
    <w:rsid w:val="00E16A59"/>
    <w:rsid w:val="00E207AE"/>
    <w:rsid w:val="00E2092C"/>
    <w:rsid w:val="00E21A82"/>
    <w:rsid w:val="00E22CFE"/>
    <w:rsid w:val="00E2447F"/>
    <w:rsid w:val="00E24D10"/>
    <w:rsid w:val="00E26AB4"/>
    <w:rsid w:val="00E30B32"/>
    <w:rsid w:val="00E3167B"/>
    <w:rsid w:val="00E32034"/>
    <w:rsid w:val="00E32505"/>
    <w:rsid w:val="00E32FDA"/>
    <w:rsid w:val="00E34C49"/>
    <w:rsid w:val="00E35659"/>
    <w:rsid w:val="00E36499"/>
    <w:rsid w:val="00E36E51"/>
    <w:rsid w:val="00E37C50"/>
    <w:rsid w:val="00E4085D"/>
    <w:rsid w:val="00E46187"/>
    <w:rsid w:val="00E50CA7"/>
    <w:rsid w:val="00E51588"/>
    <w:rsid w:val="00E51B96"/>
    <w:rsid w:val="00E52E79"/>
    <w:rsid w:val="00E5382A"/>
    <w:rsid w:val="00E55A7B"/>
    <w:rsid w:val="00E569BD"/>
    <w:rsid w:val="00E60FCD"/>
    <w:rsid w:val="00E61B17"/>
    <w:rsid w:val="00E64342"/>
    <w:rsid w:val="00E6434E"/>
    <w:rsid w:val="00E6573A"/>
    <w:rsid w:val="00E65EDF"/>
    <w:rsid w:val="00E7063C"/>
    <w:rsid w:val="00E719AC"/>
    <w:rsid w:val="00E71BEA"/>
    <w:rsid w:val="00E7241F"/>
    <w:rsid w:val="00E7504F"/>
    <w:rsid w:val="00E81726"/>
    <w:rsid w:val="00E87274"/>
    <w:rsid w:val="00E91488"/>
    <w:rsid w:val="00E92E71"/>
    <w:rsid w:val="00E95A0F"/>
    <w:rsid w:val="00E96AFD"/>
    <w:rsid w:val="00EA2393"/>
    <w:rsid w:val="00EA325A"/>
    <w:rsid w:val="00EA4CF2"/>
    <w:rsid w:val="00EA53DE"/>
    <w:rsid w:val="00EA666E"/>
    <w:rsid w:val="00EA7E08"/>
    <w:rsid w:val="00EB24A4"/>
    <w:rsid w:val="00EB43BB"/>
    <w:rsid w:val="00EC0006"/>
    <w:rsid w:val="00EC1207"/>
    <w:rsid w:val="00EC22C3"/>
    <w:rsid w:val="00EC3622"/>
    <w:rsid w:val="00EC3E3B"/>
    <w:rsid w:val="00EC4304"/>
    <w:rsid w:val="00ED3777"/>
    <w:rsid w:val="00EE1115"/>
    <w:rsid w:val="00EE2E26"/>
    <w:rsid w:val="00EE33C0"/>
    <w:rsid w:val="00EE5955"/>
    <w:rsid w:val="00EE66FB"/>
    <w:rsid w:val="00EF198B"/>
    <w:rsid w:val="00EF33F8"/>
    <w:rsid w:val="00EF7D41"/>
    <w:rsid w:val="00EF7F93"/>
    <w:rsid w:val="00F02229"/>
    <w:rsid w:val="00F0578A"/>
    <w:rsid w:val="00F11782"/>
    <w:rsid w:val="00F13C48"/>
    <w:rsid w:val="00F1456F"/>
    <w:rsid w:val="00F152EA"/>
    <w:rsid w:val="00F16EF2"/>
    <w:rsid w:val="00F1715E"/>
    <w:rsid w:val="00F176D6"/>
    <w:rsid w:val="00F1779E"/>
    <w:rsid w:val="00F17F8A"/>
    <w:rsid w:val="00F20E1C"/>
    <w:rsid w:val="00F21D79"/>
    <w:rsid w:val="00F27A4C"/>
    <w:rsid w:val="00F31637"/>
    <w:rsid w:val="00F32167"/>
    <w:rsid w:val="00F33297"/>
    <w:rsid w:val="00F33767"/>
    <w:rsid w:val="00F3590B"/>
    <w:rsid w:val="00F36EAB"/>
    <w:rsid w:val="00F42FBD"/>
    <w:rsid w:val="00F4313B"/>
    <w:rsid w:val="00F47988"/>
    <w:rsid w:val="00F51D50"/>
    <w:rsid w:val="00F64CD9"/>
    <w:rsid w:val="00F65B98"/>
    <w:rsid w:val="00F66CF2"/>
    <w:rsid w:val="00F70CF3"/>
    <w:rsid w:val="00F72F94"/>
    <w:rsid w:val="00F755A5"/>
    <w:rsid w:val="00F77F33"/>
    <w:rsid w:val="00F80F97"/>
    <w:rsid w:val="00F818F2"/>
    <w:rsid w:val="00F81BF4"/>
    <w:rsid w:val="00F82268"/>
    <w:rsid w:val="00F85280"/>
    <w:rsid w:val="00F85C73"/>
    <w:rsid w:val="00F90ACC"/>
    <w:rsid w:val="00F91CE2"/>
    <w:rsid w:val="00F924D9"/>
    <w:rsid w:val="00FA0588"/>
    <w:rsid w:val="00FA1296"/>
    <w:rsid w:val="00FA4A47"/>
    <w:rsid w:val="00FA6D03"/>
    <w:rsid w:val="00FB06E6"/>
    <w:rsid w:val="00FB15C4"/>
    <w:rsid w:val="00FB1774"/>
    <w:rsid w:val="00FB22A8"/>
    <w:rsid w:val="00FB56C5"/>
    <w:rsid w:val="00FB5915"/>
    <w:rsid w:val="00FB73CA"/>
    <w:rsid w:val="00FC0455"/>
    <w:rsid w:val="00FC0DD1"/>
    <w:rsid w:val="00FC29C5"/>
    <w:rsid w:val="00FC3631"/>
    <w:rsid w:val="00FC4E3B"/>
    <w:rsid w:val="00FC60DF"/>
    <w:rsid w:val="00FD288D"/>
    <w:rsid w:val="00FD4997"/>
    <w:rsid w:val="00FD54A4"/>
    <w:rsid w:val="00FD676B"/>
    <w:rsid w:val="00FD692D"/>
    <w:rsid w:val="00FE039B"/>
    <w:rsid w:val="00FE3144"/>
    <w:rsid w:val="00FE5A92"/>
    <w:rsid w:val="00FE7EA4"/>
    <w:rsid w:val="00FF1254"/>
    <w:rsid w:val="00FF15FA"/>
    <w:rsid w:val="00FF2D5B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EF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352"/>
    <w:pPr>
      <w:spacing w:after="120"/>
    </w:pPr>
    <w:rPr>
      <w:rFonts w:ascii="Futura Std Book" w:hAnsi="Futura Std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352"/>
    <w:pPr>
      <w:keepNext/>
      <w:keepLines/>
      <w:spacing w:before="240"/>
      <w:outlineLvl w:val="0"/>
    </w:pPr>
    <w:rPr>
      <w:rFonts w:ascii="Futura Md BT" w:eastAsiaTheme="majorEastAsia" w:hAnsi="Futura Md BT" w:cstheme="majorBidi"/>
      <w:bCs/>
      <w:color w:val="6D1D6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352"/>
    <w:pPr>
      <w:keepNext/>
      <w:keepLines/>
      <w:spacing w:before="240"/>
      <w:outlineLvl w:val="1"/>
    </w:pPr>
    <w:rPr>
      <w:rFonts w:ascii="Futura Md BT" w:eastAsiaTheme="majorEastAsia" w:hAnsi="Futura Md BT" w:cstheme="majorBidi"/>
      <w:bCs/>
      <w:color w:val="92278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AE9"/>
    <w:pPr>
      <w:keepNext/>
      <w:keepLines/>
      <w:spacing w:before="200" w:after="0"/>
      <w:outlineLvl w:val="2"/>
    </w:pPr>
    <w:rPr>
      <w:rFonts w:ascii="Futura Md BT" w:eastAsiaTheme="majorEastAsia" w:hAnsi="Futura Md BT" w:cstheme="majorBidi"/>
      <w:bCs/>
      <w:color w:val="92278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4865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="Futura Md BT" w:eastAsiaTheme="majorEastAsia" w:hAnsi="Futura Md BT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865"/>
    <w:rPr>
      <w:rFonts w:ascii="Futura Md BT" w:eastAsiaTheme="majorEastAsia" w:hAnsi="Futura Md BT" w:cstheme="majorBidi"/>
      <w:color w:val="492249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3352"/>
    <w:rPr>
      <w:rFonts w:ascii="Futura Md BT" w:eastAsiaTheme="majorEastAsia" w:hAnsi="Futura Md BT" w:cstheme="majorBidi"/>
      <w:bCs/>
      <w:color w:val="6D1D6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352"/>
    <w:rPr>
      <w:rFonts w:ascii="Futura Md BT" w:eastAsiaTheme="majorEastAsia" w:hAnsi="Futura Md BT" w:cstheme="majorBidi"/>
      <w:bCs/>
      <w:color w:val="92278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D3"/>
  </w:style>
  <w:style w:type="paragraph" w:styleId="Footer">
    <w:name w:val="footer"/>
    <w:basedOn w:val="Normal"/>
    <w:link w:val="FooterChar"/>
    <w:uiPriority w:val="99"/>
    <w:unhideWhenUsed/>
    <w:rsid w:val="0019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D3"/>
  </w:style>
  <w:style w:type="paragraph" w:styleId="BalloonText">
    <w:name w:val="Balloon Text"/>
    <w:basedOn w:val="Normal"/>
    <w:link w:val="BalloonTextChar"/>
    <w:uiPriority w:val="99"/>
    <w:semiHidden/>
    <w:unhideWhenUsed/>
    <w:rsid w:val="0019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link w:val="FigureChar"/>
    <w:qFormat/>
    <w:rsid w:val="006B6D43"/>
    <w:pPr>
      <w:spacing w:after="0" w:line="240" w:lineRule="auto"/>
      <w:jc w:val="center"/>
    </w:pPr>
    <w:rPr>
      <w:rFonts w:ascii="Times New Roman" w:hAnsi="Times New Roman" w:cs="Times New Roman"/>
      <w:i/>
    </w:rPr>
  </w:style>
  <w:style w:type="character" w:customStyle="1" w:styleId="FigureChar">
    <w:name w:val="Figure Char"/>
    <w:basedOn w:val="DefaultParagraphFont"/>
    <w:link w:val="Figure"/>
    <w:rsid w:val="006B6D43"/>
    <w:rPr>
      <w:rFonts w:ascii="Times New Roman" w:hAnsi="Times New Roman" w:cs="Times New Roman"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764AE9"/>
    <w:rPr>
      <w:rFonts w:ascii="Futura Md BT" w:eastAsiaTheme="majorEastAsia" w:hAnsi="Futura Md BT" w:cstheme="majorBidi"/>
      <w:bCs/>
      <w:color w:val="92278F" w:themeColor="accent1"/>
    </w:rPr>
  </w:style>
  <w:style w:type="paragraph" w:styleId="ListParagraph">
    <w:name w:val="List Paragraph"/>
    <w:basedOn w:val="Normal"/>
    <w:uiPriority w:val="34"/>
    <w:qFormat/>
    <w:rsid w:val="004E3352"/>
    <w:pPr>
      <w:numPr>
        <w:numId w:val="1"/>
      </w:numPr>
      <w:spacing w:line="240" w:lineRule="auto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17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7F0"/>
    <w:rPr>
      <w:color w:val="0066FF" w:themeColor="hyperlink"/>
      <w:u w:val="single"/>
    </w:rPr>
  </w:style>
  <w:style w:type="paragraph" w:styleId="NoSpacing">
    <w:name w:val="No Spacing"/>
    <w:link w:val="NoSpacingChar"/>
    <w:uiPriority w:val="1"/>
    <w:qFormat/>
    <w:rsid w:val="005B17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17F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B24D9"/>
    <w:pPr>
      <w:spacing w:after="0" w:line="259" w:lineRule="auto"/>
      <w:outlineLvl w:val="9"/>
    </w:pPr>
    <w:rPr>
      <w:rFonts w:asciiTheme="majorHAnsi" w:hAnsiTheme="majorHAnsi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B24D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B24D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72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D6D"/>
    <w:rPr>
      <w:rFonts w:ascii="Futura Std Book" w:hAnsi="Futura Std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D6D"/>
    <w:rPr>
      <w:rFonts w:ascii="Futura Std Book" w:hAnsi="Futura Std Book"/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E92E71"/>
    <w:rPr>
      <w:color w:val="2B579A"/>
      <w:shd w:val="clear" w:color="auto" w:fill="E6E6E6"/>
    </w:rPr>
  </w:style>
  <w:style w:type="paragraph" w:customStyle="1" w:styleId="Default">
    <w:name w:val="Default"/>
    <w:rsid w:val="00394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head">
    <w:name w:val="alerthead"/>
    <w:basedOn w:val="Normal"/>
    <w:rsid w:val="0016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03CF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wise.shout.net/v4_6_release/services/system_io/customerportal/portal.html?company=sgt&amp;locale=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arren\Desktop\basi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Description of the PowerBI app in Odoo.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3E2BFF98F643AE37214A252EDE5B" ma:contentTypeVersion="4" ma:contentTypeDescription="Create a new document." ma:contentTypeScope="" ma:versionID="95e98d6442ae31ac04069872c6869050">
  <xsd:schema xmlns:xsd="http://www.w3.org/2001/XMLSchema" xmlns:xs="http://www.w3.org/2001/XMLSchema" xmlns:p="http://schemas.microsoft.com/office/2006/metadata/properties" xmlns:ns2="88996b8e-1f38-45f4-837a-c694ea6e1169" targetNamespace="http://schemas.microsoft.com/office/2006/metadata/properties" ma:root="true" ma:fieldsID="a3387d1cee80ad361520e15a817a08d6" ns2:_="">
    <xsd:import namespace="88996b8e-1f38-45f4-837a-c694ea6e116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96b8e-1f38-45f4-837a-c694ea6e11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8A0828-145C-4086-84E6-D47C5B132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5F1D2-1D48-4872-A301-95189FD359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463443-EEF8-4266-A4E5-2D01B1E96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96b8e-1f38-45f4-837a-c694ea6e1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8FF7EC5-58E4-49C5-882C-6F736FA2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training template.dotx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Odoo - Bandwidth Change</vt:lpstr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Odoo - POWERbi</dc:title>
  <dc:subject/>
  <dc:creator/>
  <cp:keywords/>
  <dc:description/>
  <cp:lastModifiedBy/>
  <cp:revision>1</cp:revision>
  <dcterms:created xsi:type="dcterms:W3CDTF">2019-01-17T22:23:00Z</dcterms:created>
  <dcterms:modified xsi:type="dcterms:W3CDTF">2019-01-17T22:45:00Z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19000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0x010100988D3E2BFF98F643AE37214A252EDE5B</vt:lpwstr>
  </property>
  <property fmtid="{D5CDD505-2E9C-101B-9397-08002B2CF9AE}" pid="6" name="TemplateUrl">
    <vt:lpwstr/>
  </property>
</Properties>
</file>